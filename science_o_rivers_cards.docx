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4A4C4BF" w14:textId="77777777" w:rsidR="00285406" w:rsidRDefault="007777C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1CC9D9" wp14:editId="1B786A6B">
                <wp:simplePos x="0" y="0"/>
                <wp:positionH relativeFrom="page">
                  <wp:posOffset>816610</wp:posOffset>
                </wp:positionH>
                <wp:positionV relativeFrom="page">
                  <wp:posOffset>6667500</wp:posOffset>
                </wp:positionV>
                <wp:extent cx="1567180" cy="251460"/>
                <wp:effectExtent l="0" t="0" r="7620" b="2540"/>
                <wp:wrapTight wrapText="bothSides">
                  <wp:wrapPolygon edited="0">
                    <wp:start x="0" y="0"/>
                    <wp:lineTo x="0" y="19636"/>
                    <wp:lineTo x="21355" y="19636"/>
                    <wp:lineTo x="21355" y="0"/>
                    <wp:lineTo x="0" y="0"/>
                  </wp:wrapPolygon>
                </wp:wrapTight>
                <wp:docPr id="69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B5FF" w14:textId="77777777"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14:paraId="516BB0EB" w14:textId="77777777" w:rsidR="007777CD" w:rsidRPr="00A0690D" w:rsidRDefault="007777CD" w:rsidP="007777C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14:paraId="2B6F0F30" w14:textId="77777777" w:rsidR="007777CD" w:rsidRPr="00A0690D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4" o:spid="_x0000_s1026" type="#_x0000_t202" style="position:absolute;margin-left:64.3pt;margin-top:525pt;width:123.4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Pr="00A0690D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974397" wp14:editId="4708E4F3">
                <wp:simplePos x="0" y="0"/>
                <wp:positionH relativeFrom="page">
                  <wp:posOffset>816610</wp:posOffset>
                </wp:positionH>
                <wp:positionV relativeFrom="page">
                  <wp:posOffset>8498840</wp:posOffset>
                </wp:positionV>
                <wp:extent cx="1646555" cy="251460"/>
                <wp:effectExtent l="0" t="0" r="4445" b="2540"/>
                <wp:wrapTight wrapText="bothSides">
                  <wp:wrapPolygon edited="0">
                    <wp:start x="0" y="0"/>
                    <wp:lineTo x="0" y="19636"/>
                    <wp:lineTo x="21325" y="19636"/>
                    <wp:lineTo x="21325" y="0"/>
                    <wp:lineTo x="0" y="0"/>
                  </wp:wrapPolygon>
                </wp:wrapTight>
                <wp:docPr id="61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65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612F2" w14:textId="77777777" w:rsidR="007777CD" w:rsidRDefault="007777CD" w:rsidP="00610C52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14:paraId="5FC1AA86" w14:textId="77777777" w:rsidR="007777CD" w:rsidRPr="00A0690D" w:rsidRDefault="007777CD" w:rsidP="00610C52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27" type="#_x0000_t202" style="position:absolute;margin-left:64.3pt;margin-top:669.2pt;width:129.65pt;height:19.8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" filled="f" stroked="f">
                <v:textbox inset="0,0,0,0">
                  <w:txbxContent>
                    <w:p w:rsidR="007777CD" w:rsidRDefault="007777CD" w:rsidP="00610C52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610C52">
                      <w:pPr>
                        <w:pStyle w:val="AddressDetails"/>
                      </w:pPr>
                      <w:r>
                        <w:t>fredm@cs.uml.edu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8352" behindDoc="0" locked="0" layoutInCell="1" allowOverlap="1" wp14:anchorId="3B442A1A" wp14:editId="410FE988">
            <wp:simplePos x="0" y="0"/>
            <wp:positionH relativeFrom="page">
              <wp:posOffset>6065520</wp:posOffset>
            </wp:positionH>
            <wp:positionV relativeFrom="page">
              <wp:posOffset>7920990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1A7EE831" wp14:editId="119E54DA">
            <wp:simplePos x="0" y="0"/>
            <wp:positionH relativeFrom="page">
              <wp:posOffset>2868295</wp:posOffset>
            </wp:positionH>
            <wp:positionV relativeFrom="page">
              <wp:posOffset>7922260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0229F9C1" wp14:editId="1F5F0A53">
            <wp:simplePos x="0" y="0"/>
            <wp:positionH relativeFrom="page">
              <wp:posOffset>6065520</wp:posOffset>
            </wp:positionH>
            <wp:positionV relativeFrom="page">
              <wp:posOffset>6091555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208" behindDoc="0" locked="0" layoutInCell="1" allowOverlap="1" wp14:anchorId="1C1BE840" wp14:editId="75A99E69">
            <wp:simplePos x="0" y="0"/>
            <wp:positionH relativeFrom="page">
              <wp:posOffset>2868295</wp:posOffset>
            </wp:positionH>
            <wp:positionV relativeFrom="page">
              <wp:posOffset>6091555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072F2712" wp14:editId="36FA9A02">
            <wp:simplePos x="0" y="0"/>
            <wp:positionH relativeFrom="page">
              <wp:posOffset>6065520</wp:posOffset>
            </wp:positionH>
            <wp:positionV relativeFrom="page">
              <wp:posOffset>4246880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46F3089B" wp14:editId="749DFFE4">
            <wp:simplePos x="0" y="0"/>
            <wp:positionH relativeFrom="page">
              <wp:posOffset>2868295</wp:posOffset>
            </wp:positionH>
            <wp:positionV relativeFrom="page">
              <wp:posOffset>4246880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6C6EC902" wp14:editId="7122433E">
            <wp:simplePos x="0" y="0"/>
            <wp:positionH relativeFrom="page">
              <wp:posOffset>6065520</wp:posOffset>
            </wp:positionH>
            <wp:positionV relativeFrom="page">
              <wp:posOffset>2364105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4A7A828E" wp14:editId="58EF641E">
            <wp:simplePos x="0" y="0"/>
            <wp:positionH relativeFrom="page">
              <wp:posOffset>2868295</wp:posOffset>
            </wp:positionH>
            <wp:positionV relativeFrom="page">
              <wp:posOffset>2364105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72E0A744" wp14:editId="2F7DC9C6">
            <wp:simplePos x="0" y="0"/>
            <wp:positionH relativeFrom="page">
              <wp:posOffset>6065520</wp:posOffset>
            </wp:positionH>
            <wp:positionV relativeFrom="page">
              <wp:posOffset>580390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07B28454" wp14:editId="668B445C">
            <wp:simplePos x="0" y="0"/>
            <wp:positionH relativeFrom="page">
              <wp:posOffset>2868295</wp:posOffset>
            </wp:positionH>
            <wp:positionV relativeFrom="page">
              <wp:posOffset>566420</wp:posOffset>
            </wp:positionV>
            <wp:extent cx="953770" cy="867410"/>
            <wp:effectExtent l="0" t="0" r="11430" b="0"/>
            <wp:wrapThrough wrapText="bothSides">
              <wp:wrapPolygon edited="0">
                <wp:start x="0" y="0"/>
                <wp:lineTo x="0" y="20873"/>
                <wp:lineTo x="21284" y="20873"/>
                <wp:lineTo x="21284" y="0"/>
                <wp:lineTo x="0" y="0"/>
              </wp:wrapPolygon>
            </wp:wrapThrough>
            <wp:docPr id="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CA5FF5" wp14:editId="79CFE802">
                <wp:simplePos x="0" y="0"/>
                <wp:positionH relativeFrom="page">
                  <wp:posOffset>4017645</wp:posOffset>
                </wp:positionH>
                <wp:positionV relativeFrom="page">
                  <wp:posOffset>8967470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60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E70E5D" w14:textId="77777777"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14:paraId="4A1EE1DF" w14:textId="77777777" w:rsidR="00CA2B79" w:rsidRPr="00AB3ACC" w:rsidRDefault="00CA2B79" w:rsidP="00CA2B79">
                            <w:pPr>
                              <w:pStyle w:val="AddressDetails"/>
                            </w:pPr>
                            <w:r>
                              <w:t>http://isenseproject.org</w:t>
                            </w:r>
                            <w:r w:rsidRPr="007646C0">
                              <w:t>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14:paraId="1DCC0AEB" w14:textId="77777777" w:rsidR="007777CD" w:rsidRPr="00AB3ACC" w:rsidRDefault="007777CD" w:rsidP="007646C0">
                            <w:pPr>
                              <w:pStyle w:val="AddressDetails"/>
                            </w:pPr>
                          </w:p>
                          <w:p w14:paraId="37CBAA38" w14:textId="77777777" w:rsidR="007777CD" w:rsidRPr="00AB3ACC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8" o:spid="_x0000_s1028" type="#_x0000_t202" style="position:absolute;margin-left:316.35pt;margin-top:706.1pt;width:230.4pt;height:32.4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" filled="f" stroked="f">
                <v:textbox inset="0,0,0,0">
                  <w:txbxContent>
                    <w:p w14:paraId="5BE70E5D" w14:textId="77777777"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14:paraId="4A1EE1DF" w14:textId="77777777" w:rsidR="00CA2B79" w:rsidRPr="00AB3ACC" w:rsidRDefault="00CA2B79" w:rsidP="00CA2B79">
                      <w:pPr>
                        <w:pStyle w:val="AddressDetails"/>
                      </w:pPr>
                      <w:r>
                        <w:t>http://isenseproject.org</w:t>
                      </w:r>
                      <w:r w:rsidRPr="007646C0">
                        <w:t>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14:paraId="1DCC0AEB" w14:textId="77777777" w:rsidR="007777CD" w:rsidRPr="00AB3ACC" w:rsidRDefault="007777CD" w:rsidP="007646C0">
                      <w:pPr>
                        <w:pStyle w:val="AddressDetails"/>
                      </w:pPr>
                    </w:p>
                    <w:p w14:paraId="37CBAA38" w14:textId="77777777" w:rsidR="007777CD" w:rsidRPr="00AB3ACC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0482CC" wp14:editId="201A9F82">
                <wp:simplePos x="0" y="0"/>
                <wp:positionH relativeFrom="page">
                  <wp:posOffset>817245</wp:posOffset>
                </wp:positionH>
                <wp:positionV relativeFrom="page">
                  <wp:posOffset>8967470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5B7D65" w14:textId="77777777"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14:paraId="42E65353" w14:textId="77777777" w:rsidR="00CA2B79" w:rsidRPr="00AB3ACC" w:rsidRDefault="00CA2B79" w:rsidP="00CA2B79">
                            <w:pPr>
                              <w:pStyle w:val="AddressDetails"/>
                            </w:pPr>
                            <w:r>
                              <w:t>http://isenseproject.org</w:t>
                            </w:r>
                            <w:r w:rsidRPr="007646C0">
                              <w:t>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14:paraId="19176382" w14:textId="77777777" w:rsidR="007777CD" w:rsidRPr="00AB3ACC" w:rsidRDefault="007777CD" w:rsidP="00CA2B79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29" type="#_x0000_t202" style="position:absolute;margin-left:64.35pt;margin-top:706.1pt;width:230.4pt;height:32.4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" filled="f" stroked="f">
                <v:textbox inset="0,0,0,0">
                  <w:txbxContent>
                    <w:p w14:paraId="1A5B7D65" w14:textId="77777777"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14:paraId="42E65353" w14:textId="77777777" w:rsidR="00CA2B79" w:rsidRPr="00AB3ACC" w:rsidRDefault="00CA2B79" w:rsidP="00CA2B79">
                      <w:pPr>
                        <w:pStyle w:val="AddressDetails"/>
                      </w:pPr>
                      <w:r>
                        <w:t>http://isenseproject.org</w:t>
                      </w:r>
                      <w:r w:rsidRPr="007646C0">
                        <w:t>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14:paraId="19176382" w14:textId="77777777" w:rsidR="007777CD" w:rsidRPr="00AB3ACC" w:rsidRDefault="007777CD" w:rsidP="00CA2B79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65F812" wp14:editId="3AEAAD12">
                <wp:simplePos x="0" y="0"/>
                <wp:positionH relativeFrom="page">
                  <wp:posOffset>4017645</wp:posOffset>
                </wp:positionH>
                <wp:positionV relativeFrom="page">
                  <wp:posOffset>7136130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A755FD" w14:textId="77777777"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14:paraId="5B9A7C10" w14:textId="77777777" w:rsidR="00CA2B79" w:rsidRPr="00AB3ACC" w:rsidRDefault="00CA2B79" w:rsidP="00CA2B79">
                            <w:pPr>
                              <w:pStyle w:val="AddressDetails"/>
                            </w:pPr>
                            <w:r>
                              <w:t>http://isenseproject.org</w:t>
                            </w:r>
                            <w:r w:rsidRPr="007646C0">
                              <w:t>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14:paraId="509651A5" w14:textId="77777777" w:rsidR="007777CD" w:rsidRPr="00AB3ACC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0" type="#_x0000_t202" style="position:absolute;margin-left:316.35pt;margin-top:561.9pt;width:230.4pt;height:32.4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" filled="f" stroked="f">
                <v:textbox inset="0,0,0,0">
                  <w:txbxContent>
                    <w:p w14:paraId="11A755FD" w14:textId="77777777"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14:paraId="5B9A7C10" w14:textId="77777777" w:rsidR="00CA2B79" w:rsidRPr="00AB3ACC" w:rsidRDefault="00CA2B79" w:rsidP="00CA2B79">
                      <w:pPr>
                        <w:pStyle w:val="AddressDetails"/>
                      </w:pPr>
                      <w:r>
                        <w:t>http://isenseproject.org</w:t>
                      </w:r>
                      <w:r w:rsidRPr="007646C0">
                        <w:t>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14:paraId="509651A5" w14:textId="77777777" w:rsidR="007777CD" w:rsidRPr="00AB3ACC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FE5FE8" wp14:editId="54B2355A">
                <wp:simplePos x="0" y="0"/>
                <wp:positionH relativeFrom="page">
                  <wp:posOffset>817245</wp:posOffset>
                </wp:positionH>
                <wp:positionV relativeFrom="page">
                  <wp:posOffset>7136130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8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4A5540" w14:textId="77777777"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14:paraId="0AB53E16" w14:textId="77777777" w:rsidR="00CA2B79" w:rsidRPr="00AB3ACC" w:rsidRDefault="00CA2B79" w:rsidP="00CA2B79">
                            <w:pPr>
                              <w:pStyle w:val="AddressDetails"/>
                            </w:pPr>
                            <w:r>
                              <w:t>http://isenseproject.org</w:t>
                            </w:r>
                            <w:r w:rsidRPr="007646C0">
                              <w:t>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14:paraId="661B908E" w14:textId="77777777" w:rsidR="007777CD" w:rsidRPr="00AB3ACC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31" type="#_x0000_t202" style="position:absolute;margin-left:64.35pt;margin-top:561.9pt;width:230.4pt;height:32.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" filled="f" stroked="f">
                <v:textbox inset="0,0,0,0">
                  <w:txbxContent>
                    <w:p w14:paraId="3C4A5540" w14:textId="77777777"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14:paraId="0AB53E16" w14:textId="77777777" w:rsidR="00CA2B79" w:rsidRPr="00AB3ACC" w:rsidRDefault="00CA2B79" w:rsidP="00CA2B79">
                      <w:pPr>
                        <w:pStyle w:val="AddressDetails"/>
                      </w:pPr>
                      <w:r>
                        <w:t>http://isenseproject.org</w:t>
                      </w:r>
                      <w:r w:rsidRPr="007646C0">
                        <w:t>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14:paraId="661B908E" w14:textId="77777777" w:rsidR="007777CD" w:rsidRPr="00AB3ACC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B59104" wp14:editId="77891FB1">
                <wp:simplePos x="0" y="0"/>
                <wp:positionH relativeFrom="page">
                  <wp:posOffset>4017645</wp:posOffset>
                </wp:positionH>
                <wp:positionV relativeFrom="page">
                  <wp:posOffset>5304790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3727EA" w14:textId="77777777"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14:paraId="5F02F4F4" w14:textId="77777777" w:rsidR="00CA2B79" w:rsidRPr="00AB3ACC" w:rsidRDefault="00CA2B79" w:rsidP="00CA2B79">
                            <w:pPr>
                              <w:pStyle w:val="AddressDetails"/>
                            </w:pPr>
                            <w:r>
                              <w:t>http://isenseproject.org</w:t>
                            </w:r>
                            <w:r w:rsidRPr="007646C0">
                              <w:t>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14:paraId="0F7C1048" w14:textId="77777777" w:rsidR="007777CD" w:rsidRPr="00AB3ACC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2" type="#_x0000_t202" style="position:absolute;margin-left:316.35pt;margin-top:417.7pt;width:230.4pt;height:32.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" filled="f" stroked="f">
                <v:textbox inset="0,0,0,0">
                  <w:txbxContent>
                    <w:p w14:paraId="003727EA" w14:textId="77777777"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14:paraId="5F02F4F4" w14:textId="77777777" w:rsidR="00CA2B79" w:rsidRPr="00AB3ACC" w:rsidRDefault="00CA2B79" w:rsidP="00CA2B79">
                      <w:pPr>
                        <w:pStyle w:val="AddressDetails"/>
                      </w:pPr>
                      <w:r>
                        <w:t>http://isenseproject.org</w:t>
                      </w:r>
                      <w:r w:rsidRPr="007646C0">
                        <w:t>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14:paraId="0F7C1048" w14:textId="77777777" w:rsidR="007777CD" w:rsidRPr="00AB3ACC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1AFF3" wp14:editId="0A17F7CA">
                <wp:simplePos x="0" y="0"/>
                <wp:positionH relativeFrom="page">
                  <wp:posOffset>817245</wp:posOffset>
                </wp:positionH>
                <wp:positionV relativeFrom="page">
                  <wp:posOffset>5304790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5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738EFF" w14:textId="77777777"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14:paraId="46418BE0" w14:textId="77777777" w:rsidR="00CA2B79" w:rsidRPr="00AB3ACC" w:rsidRDefault="00CA2B79" w:rsidP="00CA2B79">
                            <w:pPr>
                              <w:pStyle w:val="AddressDetails"/>
                            </w:pPr>
                            <w:r>
                              <w:t>http://isenseproject.org</w:t>
                            </w:r>
                            <w:r w:rsidRPr="007646C0">
                              <w:t>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14:paraId="5B9FF5E7" w14:textId="77777777" w:rsidR="007777CD" w:rsidRPr="00AB3ACC" w:rsidRDefault="007777CD" w:rsidP="00CA2B79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33" type="#_x0000_t202" style="position:absolute;margin-left:64.35pt;margin-top:417.7pt;width:230.4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" filled="f" stroked="f">
                <v:textbox inset="0,0,0,0">
                  <w:txbxContent>
                    <w:p w14:paraId="22738EFF" w14:textId="77777777"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14:paraId="46418BE0" w14:textId="77777777" w:rsidR="00CA2B79" w:rsidRPr="00AB3ACC" w:rsidRDefault="00CA2B79" w:rsidP="00CA2B79">
                      <w:pPr>
                        <w:pStyle w:val="AddressDetails"/>
                      </w:pPr>
                      <w:r>
                        <w:t>http://isenseproject.org</w:t>
                      </w:r>
                      <w:r w:rsidRPr="007646C0">
                        <w:t>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14:paraId="5B9FF5E7" w14:textId="77777777" w:rsidR="007777CD" w:rsidRPr="00AB3ACC" w:rsidRDefault="007777CD" w:rsidP="00CA2B79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89B32F" wp14:editId="41ABF1C2">
                <wp:simplePos x="0" y="0"/>
                <wp:positionH relativeFrom="page">
                  <wp:posOffset>4017645</wp:posOffset>
                </wp:positionH>
                <wp:positionV relativeFrom="page">
                  <wp:posOffset>3479800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3F9400" w14:textId="77777777"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14:paraId="311DA64F" w14:textId="77777777" w:rsidR="00CA2B79" w:rsidRPr="00AB3ACC" w:rsidRDefault="00CA2B79" w:rsidP="00CA2B79">
                            <w:pPr>
                              <w:pStyle w:val="AddressDetails"/>
                            </w:pPr>
                            <w:r>
                              <w:t>http://isenseproject.org</w:t>
                            </w:r>
                            <w:r w:rsidRPr="007646C0">
                              <w:t>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14:paraId="5981E42A" w14:textId="77777777" w:rsidR="007777CD" w:rsidRDefault="007777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4" type="#_x0000_t202" style="position:absolute;margin-left:316.35pt;margin-top:274pt;width:230.4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" filled="f" stroked="f">
                <v:textbox inset="0,0,0,0">
                  <w:txbxContent>
                    <w:p w14:paraId="5B3F9400" w14:textId="77777777"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14:paraId="311DA64F" w14:textId="77777777" w:rsidR="00CA2B79" w:rsidRPr="00AB3ACC" w:rsidRDefault="00CA2B79" w:rsidP="00CA2B79">
                      <w:pPr>
                        <w:pStyle w:val="AddressDetails"/>
                      </w:pPr>
                      <w:r>
                        <w:t>http://isenseproject.org</w:t>
                      </w:r>
                      <w:r w:rsidRPr="007646C0">
                        <w:t>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14:paraId="5981E42A" w14:textId="77777777" w:rsidR="007777CD" w:rsidRDefault="007777CD"/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667797" wp14:editId="0206CD14">
                <wp:simplePos x="0" y="0"/>
                <wp:positionH relativeFrom="page">
                  <wp:posOffset>816610</wp:posOffset>
                </wp:positionH>
                <wp:positionV relativeFrom="page">
                  <wp:posOffset>3479800</wp:posOffset>
                </wp:positionV>
                <wp:extent cx="3005455" cy="411480"/>
                <wp:effectExtent l="0" t="0" r="17145" b="20320"/>
                <wp:wrapTight wrapText="bothSides">
                  <wp:wrapPolygon edited="0">
                    <wp:start x="0" y="0"/>
                    <wp:lineTo x="0" y="21333"/>
                    <wp:lineTo x="21541" y="21333"/>
                    <wp:lineTo x="21541" y="0"/>
                    <wp:lineTo x="0" y="0"/>
                  </wp:wrapPolygon>
                </wp:wrapTight>
                <wp:docPr id="5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F5AFB7" w14:textId="77777777"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14:paraId="5F62BCEC" w14:textId="77777777" w:rsidR="00CA2B79" w:rsidRPr="00AB3ACC" w:rsidRDefault="00CA2B79" w:rsidP="00CA2B79">
                            <w:pPr>
                              <w:pStyle w:val="AddressDetails"/>
                            </w:pPr>
                            <w:r>
                              <w:t>http://isenseproject.org</w:t>
                            </w:r>
                            <w:r w:rsidRPr="007646C0">
                              <w:t>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14:paraId="69F68179" w14:textId="77777777" w:rsidR="007777CD" w:rsidRPr="00AB3ACC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5" type="#_x0000_t202" style="position:absolute;margin-left:64.3pt;margin-top:274pt;width:236.65pt;height:32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" filled="f" stroked="f">
                <v:textbox inset="0,0,0,0">
                  <w:txbxContent>
                    <w:p w14:paraId="0FF5AFB7" w14:textId="77777777"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14:paraId="5F62BCEC" w14:textId="77777777" w:rsidR="00CA2B79" w:rsidRPr="00AB3ACC" w:rsidRDefault="00CA2B79" w:rsidP="00CA2B79">
                      <w:pPr>
                        <w:pStyle w:val="AddressDetails"/>
                      </w:pPr>
                      <w:r>
                        <w:t>http://isenseproject.org</w:t>
                      </w:r>
                      <w:r w:rsidRPr="007646C0">
                        <w:t>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14:paraId="69F68179" w14:textId="77777777" w:rsidR="007777CD" w:rsidRPr="00AB3ACC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7646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6170F" wp14:editId="50DF8D64">
                <wp:simplePos x="0" y="0"/>
                <wp:positionH relativeFrom="page">
                  <wp:posOffset>4017645</wp:posOffset>
                </wp:positionH>
                <wp:positionV relativeFrom="page">
                  <wp:posOffset>1651000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7ECD5B" w14:textId="77777777" w:rsidR="007777CD" w:rsidRDefault="007777CD" w:rsidP="007646C0">
                            <w:pPr>
                              <w:pStyle w:val="AddressDetails"/>
                            </w:pPr>
                            <w:r>
                              <w:br/>
                              <w:t>Check out your pictures here:</w:t>
                            </w:r>
                          </w:p>
                          <w:p w14:paraId="7898DFCA" w14:textId="77777777" w:rsidR="00CA2B79" w:rsidRPr="00AB3ACC" w:rsidRDefault="00CA2B79" w:rsidP="00CA2B79">
                            <w:pPr>
                              <w:pStyle w:val="AddressDetails"/>
                            </w:pPr>
                            <w:r>
                              <w:t>http://isenseproject.org</w:t>
                            </w:r>
                            <w:r w:rsidRPr="007646C0">
                              <w:t>/experiment.php</w:t>
                            </w:r>
                            <w:proofErr w:type="gramStart"/>
                            <w:r w:rsidRPr="007646C0">
                              <w:t>?id</w:t>
                            </w:r>
                            <w:proofErr w:type="gramEnd"/>
                            <w:r w:rsidRPr="007646C0">
                              <w:t>=424</w:t>
                            </w:r>
                          </w:p>
                          <w:p w14:paraId="1BCE5062" w14:textId="77777777" w:rsidR="007777CD" w:rsidRPr="00AB3ACC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6" type="#_x0000_t202" style="position:absolute;margin-left:316.35pt;margin-top:130pt;width:230.4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" filled="f" stroked="f">
                <v:textbox inset="0,0,0,0">
                  <w:txbxContent>
                    <w:p w14:paraId="017ECD5B" w14:textId="77777777" w:rsidR="007777CD" w:rsidRDefault="007777CD" w:rsidP="007646C0">
                      <w:pPr>
                        <w:pStyle w:val="AddressDetails"/>
                      </w:pPr>
                      <w:r>
                        <w:br/>
                        <w:t>Check out your pictures here:</w:t>
                      </w:r>
                    </w:p>
                    <w:p w14:paraId="7898DFCA" w14:textId="77777777" w:rsidR="00CA2B79" w:rsidRPr="00AB3ACC" w:rsidRDefault="00CA2B79" w:rsidP="00CA2B79">
                      <w:pPr>
                        <w:pStyle w:val="AddressDetails"/>
                      </w:pPr>
                      <w:r>
                        <w:t>http://isenseproject.org</w:t>
                      </w:r>
                      <w:r w:rsidRPr="007646C0">
                        <w:t>/experiment.php</w:t>
                      </w:r>
                      <w:proofErr w:type="gramStart"/>
                      <w:r w:rsidRPr="007646C0">
                        <w:t>?id</w:t>
                      </w:r>
                      <w:proofErr w:type="gramEnd"/>
                      <w:r w:rsidRPr="007646C0">
                        <w:t>=424</w:t>
                      </w:r>
                    </w:p>
                    <w:p w14:paraId="1BCE5062" w14:textId="77777777" w:rsidR="007777CD" w:rsidRPr="00AB3ACC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A481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40183C" wp14:editId="54EE86A5">
                <wp:simplePos x="0" y="0"/>
                <wp:positionH relativeFrom="page">
                  <wp:posOffset>817245</wp:posOffset>
                </wp:positionH>
                <wp:positionV relativeFrom="page">
                  <wp:posOffset>1651000</wp:posOffset>
                </wp:positionV>
                <wp:extent cx="2926080" cy="411480"/>
                <wp:effectExtent l="0" t="0" r="20320" b="20320"/>
                <wp:wrapTight wrapText="bothSides">
                  <wp:wrapPolygon edited="0">
                    <wp:start x="0" y="0"/>
                    <wp:lineTo x="0" y="21333"/>
                    <wp:lineTo x="21563" y="21333"/>
                    <wp:lineTo x="21563" y="0"/>
                    <wp:lineTo x="0" y="0"/>
                  </wp:wrapPolygon>
                </wp:wrapTight>
                <wp:docPr id="5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A4D93B" w14:textId="77777777" w:rsidR="007777CD" w:rsidRDefault="007777CD" w:rsidP="007646C0">
                            <w:pPr>
                              <w:pStyle w:val="AddressDetails"/>
                            </w:pPr>
                            <w:r>
                              <w:t>Check out your pictures here:</w:t>
                            </w:r>
                          </w:p>
                          <w:p w14:paraId="012E88AD" w14:textId="77777777" w:rsidR="007777CD" w:rsidRPr="00AB3ACC" w:rsidRDefault="00CA2B79" w:rsidP="007646C0">
                            <w:pPr>
                              <w:pStyle w:val="AddressDetails"/>
                            </w:pPr>
                            <w:r>
                              <w:t>http://isenseproject.org</w:t>
                            </w:r>
                            <w:r w:rsidR="007777CD" w:rsidRPr="007646C0">
                              <w:t>/experiment.php?id=424</w:t>
                            </w:r>
                          </w:p>
                          <w:p w14:paraId="713DF8F6" w14:textId="77777777" w:rsidR="007777CD" w:rsidRPr="00AB3ACC" w:rsidRDefault="007777CD" w:rsidP="00AB3ACC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7" type="#_x0000_t202" style="position:absolute;margin-left:64.35pt;margin-top:130pt;width:230.4pt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" filled="f" stroked="f">
                <v:textbox inset="0,0,0,0">
                  <w:txbxContent>
                    <w:p w14:paraId="5AA4D93B" w14:textId="77777777" w:rsidR="007777CD" w:rsidRDefault="007777CD" w:rsidP="007646C0">
                      <w:pPr>
                        <w:pStyle w:val="AddressDetails"/>
                      </w:pPr>
                      <w:r>
                        <w:t>Check out your pictures here:</w:t>
                      </w:r>
                    </w:p>
                    <w:p w14:paraId="012E88AD" w14:textId="77777777" w:rsidR="007777CD" w:rsidRPr="00AB3ACC" w:rsidRDefault="00CA2B79" w:rsidP="007646C0">
                      <w:pPr>
                        <w:pStyle w:val="AddressDetails"/>
                      </w:pPr>
                      <w:r>
                        <w:t>http://isenseproject.org</w:t>
                      </w:r>
                      <w:r w:rsidR="007777CD" w:rsidRPr="007646C0">
                        <w:t>/experiment.php?id=424</w:t>
                      </w:r>
                    </w:p>
                    <w:p w14:paraId="713DF8F6" w14:textId="77777777" w:rsidR="007777CD" w:rsidRPr="00AB3ACC" w:rsidRDefault="007777CD" w:rsidP="00AB3ACC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A481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B04168" wp14:editId="4DCA07F9">
                <wp:simplePos x="0" y="0"/>
                <wp:positionH relativeFrom="page">
                  <wp:posOffset>817245</wp:posOffset>
                </wp:positionH>
                <wp:positionV relativeFrom="page">
                  <wp:posOffset>6122670</wp:posOffset>
                </wp:positionV>
                <wp:extent cx="2651760" cy="224790"/>
                <wp:effectExtent l="0" t="0" r="15240" b="3810"/>
                <wp:wrapTight wrapText="bothSides">
                  <wp:wrapPolygon edited="0">
                    <wp:start x="0" y="0"/>
                    <wp:lineTo x="0" y="19525"/>
                    <wp:lineTo x="21517" y="19525"/>
                    <wp:lineTo x="21517" y="0"/>
                    <wp:lineTo x="0" y="0"/>
                  </wp:wrapPolygon>
                </wp:wrapTight>
                <wp:docPr id="8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389D13" w14:textId="77777777"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14:paraId="20EE8FB0" w14:textId="77777777" w:rsidR="007777CD" w:rsidRPr="00AB3ACC" w:rsidRDefault="007777CD" w:rsidP="00512063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38" type="#_x0000_t202" style="position:absolute;margin-left:64.35pt;margin-top:482.1pt;width:208.8pt;height:17.7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Pr="00AB3ACC" w:rsidRDefault="007777CD" w:rsidP="00512063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A0C973" wp14:editId="655D337E">
                <wp:simplePos x="0" y="0"/>
                <wp:positionH relativeFrom="page">
                  <wp:posOffset>817245</wp:posOffset>
                </wp:positionH>
                <wp:positionV relativeFrom="page">
                  <wp:posOffset>8182610</wp:posOffset>
                </wp:positionV>
                <wp:extent cx="2651760" cy="213360"/>
                <wp:effectExtent l="4445" t="381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E80357" w14:textId="77777777"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iSENSE</w:t>
                            </w:r>
                            <w:proofErr w:type="spellEnd"/>
                            <w:proofErr w:type="gramEnd"/>
                            <w:r>
                              <w:t xml:space="preserve"> Pictures 2.0</w:t>
                            </w:r>
                          </w:p>
                          <w:p w14:paraId="0FD51F2A" w14:textId="77777777"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39" type="#_x0000_t202" style="position:absolute;margin-left:64.35pt;margin-top:644.3pt;width:208.8pt;height:16.8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" filled="f" stroked="f">
                <v:textbox inset="0,0,0,0">
                  <w:txbxContent>
                    <w:p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iSENSE</w:t>
                      </w:r>
                      <w:proofErr w:type="spellEnd"/>
                      <w:proofErr w:type="gramEnd"/>
                      <w:r>
                        <w:t xml:space="preserve"> Pictures 2.0</w:t>
                      </w:r>
                    </w:p>
                    <w:p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8D4622" wp14:editId="1DC86CA2">
                <wp:simplePos x="0" y="0"/>
                <wp:positionH relativeFrom="page">
                  <wp:posOffset>817245</wp:posOffset>
                </wp:positionH>
                <wp:positionV relativeFrom="page">
                  <wp:posOffset>7957820</wp:posOffset>
                </wp:positionV>
                <wp:extent cx="2651760" cy="22479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CAE8AE" w14:textId="77777777"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14:paraId="0B4D1D14" w14:textId="77777777" w:rsidR="007777CD" w:rsidRPr="00AB3ACC" w:rsidRDefault="007777CD" w:rsidP="00512063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40" type="#_x0000_t202" style="position:absolute;margin-left:64.35pt;margin-top:626.6pt;width:208.8pt;height:17.7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x+7+wCAAB0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Pr="00AB3ACC" w:rsidRDefault="007777CD" w:rsidP="00512063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FC3402" wp14:editId="6263EA32">
                <wp:simplePos x="0" y="0"/>
                <wp:positionH relativeFrom="page">
                  <wp:posOffset>4017645</wp:posOffset>
                </wp:positionH>
                <wp:positionV relativeFrom="page">
                  <wp:posOffset>6353175</wp:posOffset>
                </wp:positionV>
                <wp:extent cx="2651760" cy="213360"/>
                <wp:effectExtent l="4445" t="3175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4C7012" w14:textId="77777777"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iSENSE</w:t>
                            </w:r>
                            <w:proofErr w:type="spellEnd"/>
                            <w:proofErr w:type="gramEnd"/>
                            <w:r>
                              <w:t xml:space="preserve"> Pictures 2.0</w:t>
                            </w:r>
                          </w:p>
                          <w:p w14:paraId="16742BF9" w14:textId="77777777"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41" type="#_x0000_t202" style="position:absolute;margin-left:316.35pt;margin-top:500.25pt;width:208.8pt;height:16.8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" filled="f" stroked="f">
                <v:textbox inset="0,0,0,0">
                  <w:txbxContent>
                    <w:p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iSENSE</w:t>
                      </w:r>
                      <w:proofErr w:type="spellEnd"/>
                      <w:proofErr w:type="gramEnd"/>
                      <w:r>
                        <w:t xml:space="preserve"> Pictures 2.0</w:t>
                      </w:r>
                    </w:p>
                    <w:p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1C6638" wp14:editId="128A34F5">
                <wp:simplePos x="0" y="0"/>
                <wp:positionH relativeFrom="page">
                  <wp:posOffset>4017645</wp:posOffset>
                </wp:positionH>
                <wp:positionV relativeFrom="page">
                  <wp:posOffset>6128385</wp:posOffset>
                </wp:positionV>
                <wp:extent cx="2651760" cy="22479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CDFBFA" w14:textId="77777777"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14:paraId="13489518" w14:textId="77777777" w:rsidR="007777CD" w:rsidRDefault="007777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42" type="#_x0000_t202" style="position:absolute;margin-left:316.35pt;margin-top:482.55pt;width:208.8pt;height:17.7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OLTu0CAAB0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Default="007777CD"/>
                  </w:txbxContent>
                </v:textbox>
                <w10:wrap type="tight" anchorx="page" anchory="page"/>
              </v:shape>
            </w:pict>
          </mc:Fallback>
        </mc:AlternateContent>
      </w:r>
      <w:r w:rsidR="008A481A" w:rsidRPr="008A481A">
        <w:t xml:space="preserve"> </w: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1E60D6" wp14:editId="3775D6AC">
                <wp:simplePos x="0" y="0"/>
                <wp:positionH relativeFrom="page">
                  <wp:posOffset>817245</wp:posOffset>
                </wp:positionH>
                <wp:positionV relativeFrom="page">
                  <wp:posOffset>6347460</wp:posOffset>
                </wp:positionV>
                <wp:extent cx="2651760" cy="213360"/>
                <wp:effectExtent l="4445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345298" w14:textId="77777777"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iSENSE</w:t>
                            </w:r>
                            <w:proofErr w:type="spellEnd"/>
                            <w:proofErr w:type="gramEnd"/>
                            <w:r>
                              <w:t xml:space="preserve"> Pictures 2.0</w:t>
                            </w:r>
                          </w:p>
                          <w:p w14:paraId="6C515853" w14:textId="77777777"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43" type="#_x0000_t202" style="position:absolute;margin-left:64.35pt;margin-top:499.8pt;width:208.8pt;height:16.8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" filled="f" stroked="f">
                <v:textbox inset="0,0,0,0">
                  <w:txbxContent>
                    <w:p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iSENSE</w:t>
                      </w:r>
                      <w:proofErr w:type="spellEnd"/>
                      <w:proofErr w:type="gramEnd"/>
                      <w:r>
                        <w:t xml:space="preserve"> Pictures 2.0</w:t>
                      </w:r>
                    </w:p>
                    <w:p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B951A9" wp14:editId="667E9DAE">
                <wp:simplePos x="0" y="0"/>
                <wp:positionH relativeFrom="page">
                  <wp:posOffset>4017645</wp:posOffset>
                </wp:positionH>
                <wp:positionV relativeFrom="page">
                  <wp:posOffset>4530725</wp:posOffset>
                </wp:positionV>
                <wp:extent cx="2651760" cy="213360"/>
                <wp:effectExtent l="4445" t="0" r="0" b="571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3945FB" w14:textId="77777777"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iSENSE</w:t>
                            </w:r>
                            <w:proofErr w:type="spellEnd"/>
                            <w:proofErr w:type="gramEnd"/>
                            <w:r>
                              <w:t xml:space="preserve"> Pictures 2.0</w:t>
                            </w:r>
                          </w:p>
                          <w:p w14:paraId="483EB834" w14:textId="77777777"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44" type="#_x0000_t202" style="position:absolute;margin-left:316.35pt;margin-top:356.75pt;width:208.8pt;height:16.8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" filled="f" stroked="f">
                <v:textbox inset="0,0,0,0">
                  <w:txbxContent>
                    <w:p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iSENSE</w:t>
                      </w:r>
                      <w:proofErr w:type="spellEnd"/>
                      <w:proofErr w:type="gramEnd"/>
                      <w:r>
                        <w:t xml:space="preserve"> Pictures 2.0</w:t>
                      </w:r>
                    </w:p>
                    <w:p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73FB86" wp14:editId="5684F8F4">
                <wp:simplePos x="0" y="0"/>
                <wp:positionH relativeFrom="page">
                  <wp:posOffset>4017645</wp:posOffset>
                </wp:positionH>
                <wp:positionV relativeFrom="page">
                  <wp:posOffset>4305935</wp:posOffset>
                </wp:positionV>
                <wp:extent cx="2651760" cy="224790"/>
                <wp:effectExtent l="4445" t="635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B57F06" w14:textId="77777777"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14:paraId="23D6D9E1" w14:textId="77777777" w:rsidR="007777CD" w:rsidRPr="00AB3ACC" w:rsidRDefault="007777CD" w:rsidP="00512063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45" type="#_x0000_t202" style="position:absolute;margin-left:316.35pt;margin-top:339.05pt;width:208.8pt;height:17.7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Jage4CAAB0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Pr="00AB3ACC" w:rsidRDefault="007777CD" w:rsidP="00512063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4F8819" wp14:editId="742510A7">
                <wp:simplePos x="0" y="0"/>
                <wp:positionH relativeFrom="page">
                  <wp:posOffset>817245</wp:posOffset>
                </wp:positionH>
                <wp:positionV relativeFrom="page">
                  <wp:posOffset>4525010</wp:posOffset>
                </wp:positionV>
                <wp:extent cx="2651760" cy="213360"/>
                <wp:effectExtent l="4445" t="381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540624" w14:textId="77777777"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iSENSE</w:t>
                            </w:r>
                            <w:proofErr w:type="spellEnd"/>
                            <w:proofErr w:type="gramEnd"/>
                            <w:r>
                              <w:t xml:space="preserve"> Pictures 2.0</w:t>
                            </w:r>
                          </w:p>
                          <w:p w14:paraId="317C59F6" w14:textId="77777777"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46" type="#_x0000_t202" style="position:absolute;margin-left:64.35pt;margin-top:356.3pt;width:208.8pt;height:16.8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" filled="f" stroked="f">
                <v:textbox inset="0,0,0,0">
                  <w:txbxContent>
                    <w:p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iSENSE</w:t>
                      </w:r>
                      <w:proofErr w:type="spellEnd"/>
                      <w:proofErr w:type="gramEnd"/>
                      <w:r>
                        <w:t xml:space="preserve"> Pictures 2.0</w:t>
                      </w:r>
                    </w:p>
                    <w:p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FCD43F" wp14:editId="1A675F36">
                <wp:simplePos x="0" y="0"/>
                <wp:positionH relativeFrom="page">
                  <wp:posOffset>817245</wp:posOffset>
                </wp:positionH>
                <wp:positionV relativeFrom="page">
                  <wp:posOffset>4300220</wp:posOffset>
                </wp:positionV>
                <wp:extent cx="2651760" cy="22479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ADEA0C" w14:textId="77777777"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14:paraId="09F8B0E5" w14:textId="77777777" w:rsidR="007777CD" w:rsidRPr="00AB3ACC" w:rsidRDefault="007777CD" w:rsidP="00512063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47" type="#_x0000_t202" style="position:absolute;margin-left:64.35pt;margin-top:338.6pt;width:208.8pt;height:17.7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Pr="00AB3ACC" w:rsidRDefault="007777CD" w:rsidP="00512063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A481A" w:rsidRPr="008A481A">
        <w:t xml:space="preserve">   </w: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BC6ACB" wp14:editId="7959AEDB">
                <wp:simplePos x="0" y="0"/>
                <wp:positionH relativeFrom="page">
                  <wp:posOffset>4017645</wp:posOffset>
                </wp:positionH>
                <wp:positionV relativeFrom="page">
                  <wp:posOffset>2701925</wp:posOffset>
                </wp:positionV>
                <wp:extent cx="2651760" cy="213360"/>
                <wp:effectExtent l="4445" t="0" r="0" b="571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361F1B" w14:textId="77777777"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iSENSE</w:t>
                            </w:r>
                            <w:proofErr w:type="spellEnd"/>
                            <w:proofErr w:type="gramEnd"/>
                            <w:r>
                              <w:t xml:space="preserve"> Pictures 2.0</w:t>
                            </w:r>
                          </w:p>
                          <w:p w14:paraId="3E541E02" w14:textId="77777777"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48" type="#_x0000_t202" style="position:absolute;margin-left:316.35pt;margin-top:212.75pt;width:208.8pt;height:16.8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" filled="f" stroked="f">
                <v:textbox inset="0,0,0,0">
                  <w:txbxContent>
                    <w:p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iSENSE</w:t>
                      </w:r>
                      <w:proofErr w:type="spellEnd"/>
                      <w:proofErr w:type="gramEnd"/>
                      <w:r>
                        <w:t xml:space="preserve"> Pictures 2.0</w:t>
                      </w:r>
                    </w:p>
                    <w:p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9601D9" wp14:editId="15D17FBB">
                <wp:simplePos x="0" y="0"/>
                <wp:positionH relativeFrom="page">
                  <wp:posOffset>4017645</wp:posOffset>
                </wp:positionH>
                <wp:positionV relativeFrom="page">
                  <wp:posOffset>2477135</wp:posOffset>
                </wp:positionV>
                <wp:extent cx="2651760" cy="224790"/>
                <wp:effectExtent l="4445" t="635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B648BC" w14:textId="77777777"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14:paraId="42113A0D" w14:textId="77777777" w:rsidR="007777CD" w:rsidRPr="00AB3ACC" w:rsidRDefault="007777CD" w:rsidP="00512063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49" type="#_x0000_t202" style="position:absolute;margin-left:316.35pt;margin-top:195.05pt;width:208.8pt;height:17.7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nt1e0CAAB1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Pr="00AB3ACC" w:rsidRDefault="007777CD" w:rsidP="00512063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1DEE9F" wp14:editId="145805E5">
                <wp:simplePos x="0" y="0"/>
                <wp:positionH relativeFrom="page">
                  <wp:posOffset>817245</wp:posOffset>
                </wp:positionH>
                <wp:positionV relativeFrom="page">
                  <wp:posOffset>2696210</wp:posOffset>
                </wp:positionV>
                <wp:extent cx="2651760" cy="213360"/>
                <wp:effectExtent l="4445" t="381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3A61F7" w14:textId="77777777"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iSENSE</w:t>
                            </w:r>
                            <w:proofErr w:type="spellEnd"/>
                            <w:proofErr w:type="gramEnd"/>
                            <w:r>
                              <w:t xml:space="preserve"> Pictures 2.0</w:t>
                            </w:r>
                          </w:p>
                          <w:p w14:paraId="43CD4A86" w14:textId="77777777"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50" type="#_x0000_t202" style="position:absolute;margin-left:64.35pt;margin-top:212.3pt;width:208.8pt;height:16.8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" filled="f" stroked="f">
                <v:textbox inset="0,0,0,0">
                  <w:txbxContent>
                    <w:p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iSENSE</w:t>
                      </w:r>
                      <w:proofErr w:type="spellEnd"/>
                      <w:proofErr w:type="gramEnd"/>
                      <w:r>
                        <w:t xml:space="preserve"> Pictures 2.0</w:t>
                      </w:r>
                    </w:p>
                    <w:p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E6DFE6" wp14:editId="27283124">
                <wp:simplePos x="0" y="0"/>
                <wp:positionH relativeFrom="page">
                  <wp:posOffset>817245</wp:posOffset>
                </wp:positionH>
                <wp:positionV relativeFrom="page">
                  <wp:posOffset>2471420</wp:posOffset>
                </wp:positionV>
                <wp:extent cx="2651760" cy="224790"/>
                <wp:effectExtent l="444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75CD66" w14:textId="77777777"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14:paraId="5155BC1D" w14:textId="77777777" w:rsidR="007777CD" w:rsidRPr="00AB3ACC" w:rsidRDefault="007777CD" w:rsidP="00512063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51" type="#_x0000_t202" style="position:absolute;margin-left:64.35pt;margin-top:194.6pt;width:208.8pt;height:17.7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28kO4CAAB1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Pr="00AB3ACC" w:rsidRDefault="007777CD" w:rsidP="00512063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F20536" wp14:editId="1EBEC39F">
                <wp:simplePos x="0" y="0"/>
                <wp:positionH relativeFrom="page">
                  <wp:posOffset>4017645</wp:posOffset>
                </wp:positionH>
                <wp:positionV relativeFrom="page">
                  <wp:posOffset>873125</wp:posOffset>
                </wp:positionV>
                <wp:extent cx="2651760" cy="213360"/>
                <wp:effectExtent l="4445" t="0" r="0" b="571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44E1A8" w14:textId="77777777"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iSENSE</w:t>
                            </w:r>
                            <w:proofErr w:type="spellEnd"/>
                            <w:proofErr w:type="gramEnd"/>
                            <w:r>
                              <w:t xml:space="preserve"> Pictures 2.0</w:t>
                            </w:r>
                          </w:p>
                          <w:p w14:paraId="1291E644" w14:textId="77777777"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52" type="#_x0000_t202" style="position:absolute;margin-left:316.35pt;margin-top:68.75pt;width:208.8pt;height:16.8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" filled="f" stroked="f">
                <v:textbox inset="0,0,0,0">
                  <w:txbxContent>
                    <w:p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iSENSE</w:t>
                      </w:r>
                      <w:proofErr w:type="spellEnd"/>
                      <w:proofErr w:type="gramEnd"/>
                      <w:r>
                        <w:t xml:space="preserve"> Pictures 2.0</w:t>
                      </w:r>
                    </w:p>
                    <w:p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636236" wp14:editId="5ABB74FA">
                <wp:simplePos x="0" y="0"/>
                <wp:positionH relativeFrom="page">
                  <wp:posOffset>4017645</wp:posOffset>
                </wp:positionH>
                <wp:positionV relativeFrom="page">
                  <wp:posOffset>648335</wp:posOffset>
                </wp:positionV>
                <wp:extent cx="2651760" cy="224790"/>
                <wp:effectExtent l="4445" t="635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83D5C7" w14:textId="77777777"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14:paraId="62AD1407" w14:textId="77777777" w:rsidR="007777CD" w:rsidRDefault="007777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53" type="#_x0000_t202" style="position:absolute;margin-left:316.35pt;margin-top:51.05pt;width:208.8pt;height:17.7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Default="007777CD"/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837FF9" wp14:editId="23D1558A">
                <wp:simplePos x="0" y="0"/>
                <wp:positionH relativeFrom="page">
                  <wp:posOffset>817245</wp:posOffset>
                </wp:positionH>
                <wp:positionV relativeFrom="page">
                  <wp:posOffset>867410</wp:posOffset>
                </wp:positionV>
                <wp:extent cx="2651760" cy="213360"/>
                <wp:effectExtent l="0" t="0" r="15240" b="15240"/>
                <wp:wrapTight wrapText="bothSides">
                  <wp:wrapPolygon edited="0">
                    <wp:start x="0" y="0"/>
                    <wp:lineTo x="0" y="20571"/>
                    <wp:lineTo x="21517" y="20571"/>
                    <wp:lineTo x="21517" y="0"/>
                    <wp:lineTo x="0" y="0"/>
                  </wp:wrapPolygon>
                </wp:wrapTight>
                <wp:docPr id="7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847CCF" w14:textId="77777777" w:rsidR="007777CD" w:rsidRDefault="007777CD" w:rsidP="00512063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iSENSE</w:t>
                            </w:r>
                            <w:proofErr w:type="spellEnd"/>
                            <w:proofErr w:type="gramEnd"/>
                            <w:r>
                              <w:t xml:space="preserve"> Pictures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54" type="#_x0000_t202" style="position:absolute;margin-left:64.35pt;margin-top:68.3pt;width:208.8pt;height:16.8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" filled="f" stroked="f">
                <v:textbox inset="0,0,0,0">
                  <w:txbxContent>
                    <w:p w:rsidR="007777CD" w:rsidRDefault="007777CD" w:rsidP="00512063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iSENSE</w:t>
                      </w:r>
                      <w:proofErr w:type="spellEnd"/>
                      <w:proofErr w:type="gramEnd"/>
                      <w:r>
                        <w:t xml:space="preserve"> Pictures 2.0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CB600E" wp14:editId="0530D986">
                <wp:simplePos x="0" y="0"/>
                <wp:positionH relativeFrom="page">
                  <wp:posOffset>817245</wp:posOffset>
                </wp:positionH>
                <wp:positionV relativeFrom="page">
                  <wp:posOffset>642620</wp:posOffset>
                </wp:positionV>
                <wp:extent cx="2651760" cy="224790"/>
                <wp:effectExtent l="0" t="0" r="15240" b="3810"/>
                <wp:wrapTight wrapText="bothSides">
                  <wp:wrapPolygon edited="0">
                    <wp:start x="0" y="0"/>
                    <wp:lineTo x="0" y="19525"/>
                    <wp:lineTo x="21517" y="19525"/>
                    <wp:lineTo x="21517" y="0"/>
                    <wp:lineTo x="0" y="0"/>
                  </wp:wrapPolygon>
                </wp:wrapTight>
                <wp:docPr id="7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7649A8" w14:textId="77777777" w:rsidR="007777CD" w:rsidRPr="00AB3ACC" w:rsidRDefault="007777CD" w:rsidP="00512063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55" type="#_x0000_t202" style="position:absolute;margin-left:64.35pt;margin-top:50.6pt;width:208.8pt;height:17.7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" filled="f" stroked="f">
                <v:textbox inset="0,0,0,0">
                  <w:txbxContent>
                    <w:p w:rsidR="007777CD" w:rsidRPr="00AB3ACC" w:rsidRDefault="007777CD" w:rsidP="00512063">
                      <w:pPr>
                        <w:pStyle w:val="Name"/>
                      </w:pPr>
                      <w:r>
                        <w:t>Science of Rivers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159464" wp14:editId="5CEA8855">
                <wp:simplePos x="0" y="0"/>
                <wp:positionH relativeFrom="page">
                  <wp:posOffset>4017645</wp:posOffset>
                </wp:positionH>
                <wp:positionV relativeFrom="page">
                  <wp:posOffset>8188325</wp:posOffset>
                </wp:positionV>
                <wp:extent cx="2651760" cy="213360"/>
                <wp:effectExtent l="4445" t="0" r="0" b="571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263B0D" w14:textId="77777777" w:rsidR="007777CD" w:rsidRDefault="007777CD" w:rsidP="008A481A">
                            <w:pPr>
                              <w:pStyle w:val="JobTitle"/>
                            </w:pPr>
                            <w:proofErr w:type="spellStart"/>
                            <w:proofErr w:type="gramStart"/>
                            <w:r>
                              <w:t>iSENSE</w:t>
                            </w:r>
                            <w:proofErr w:type="spellEnd"/>
                            <w:proofErr w:type="gramEnd"/>
                            <w:r>
                              <w:t xml:space="preserve"> Pictures 2.0</w:t>
                            </w:r>
                          </w:p>
                          <w:p w14:paraId="6FB45389" w14:textId="77777777" w:rsidR="007777CD" w:rsidRDefault="007777CD" w:rsidP="00512063">
                            <w:pPr>
                              <w:pStyle w:val="JobTitl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56" type="#_x0000_t202" style="position:absolute;margin-left:316.35pt;margin-top:644.75pt;width:208.8pt;height:16.8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" filled="f" stroked="f">
                <v:textbox inset="0,0,0,0">
                  <w:txbxContent>
                    <w:p w:rsidR="007777CD" w:rsidRDefault="007777CD" w:rsidP="008A481A">
                      <w:pPr>
                        <w:pStyle w:val="JobTitle"/>
                      </w:pPr>
                      <w:proofErr w:type="spellStart"/>
                      <w:proofErr w:type="gramStart"/>
                      <w:r>
                        <w:t>iSENSE</w:t>
                      </w:r>
                      <w:proofErr w:type="spellEnd"/>
                      <w:proofErr w:type="gramEnd"/>
                      <w:r>
                        <w:t xml:space="preserve"> Pictures 2.0</w:t>
                      </w:r>
                    </w:p>
                    <w:p w:rsidR="007777CD" w:rsidRDefault="007777CD" w:rsidP="00512063">
                      <w:pPr>
                        <w:pStyle w:val="JobTitl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7D1413" wp14:editId="5577E5A8">
                <wp:simplePos x="0" y="0"/>
                <wp:positionH relativeFrom="page">
                  <wp:posOffset>4017645</wp:posOffset>
                </wp:positionH>
                <wp:positionV relativeFrom="page">
                  <wp:posOffset>7963535</wp:posOffset>
                </wp:positionV>
                <wp:extent cx="2651760" cy="224790"/>
                <wp:effectExtent l="4445" t="635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C4FE19" w14:textId="77777777" w:rsidR="007777CD" w:rsidRPr="00AB3ACC" w:rsidRDefault="007777CD" w:rsidP="008A481A">
                            <w:pPr>
                              <w:pStyle w:val="Name"/>
                            </w:pPr>
                            <w:r>
                              <w:t>Science of Rivers</w:t>
                            </w:r>
                          </w:p>
                          <w:p w14:paraId="4A54E61D" w14:textId="77777777" w:rsidR="007777CD" w:rsidRPr="00AB3ACC" w:rsidRDefault="007777CD" w:rsidP="00512063">
                            <w:pPr>
                              <w:pStyle w:val="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57" type="#_x0000_t202" style="position:absolute;margin-left:316.35pt;margin-top:627.05pt;width:208.8pt;height:17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" filled="f" stroked="f">
                <v:textbox inset="0,0,0,0">
                  <w:txbxContent>
                    <w:p w:rsidR="007777CD" w:rsidRPr="00AB3ACC" w:rsidRDefault="007777CD" w:rsidP="008A481A">
                      <w:pPr>
                        <w:pStyle w:val="Name"/>
                      </w:pPr>
                      <w:r>
                        <w:t>Science of Rivers</w:t>
                      </w:r>
                    </w:p>
                    <w:p w:rsidR="007777CD" w:rsidRPr="00AB3ACC" w:rsidRDefault="007777CD" w:rsidP="00512063">
                      <w:pPr>
                        <w:pStyle w:val="Name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B2462E" wp14:editId="193B3EFC">
                <wp:simplePos x="0" y="0"/>
                <wp:positionH relativeFrom="page">
                  <wp:posOffset>4017645</wp:posOffset>
                </wp:positionH>
                <wp:positionV relativeFrom="page">
                  <wp:posOffset>8498840</wp:posOffset>
                </wp:positionV>
                <wp:extent cx="1567180" cy="251460"/>
                <wp:effectExtent l="4445" t="2540" r="317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0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8785AD" w14:textId="77777777"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14:paraId="212009AD" w14:textId="77777777" w:rsidR="007777CD" w:rsidRPr="00A0690D" w:rsidRDefault="007777CD" w:rsidP="00610C52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58" type="#_x0000_t202" style="position:absolute;margin-left:316.35pt;margin-top:669.2pt;width:123.4pt;height:19.8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610C52">
                      <w:pPr>
                        <w:pStyle w:val="AddressDetails"/>
                      </w:pPr>
                      <w:r>
                        <w:t>fredm@cs.uml.edu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EC0F29" wp14:editId="4B0E418E">
                <wp:simplePos x="0" y="0"/>
                <wp:positionH relativeFrom="page">
                  <wp:posOffset>4017645</wp:posOffset>
                </wp:positionH>
                <wp:positionV relativeFrom="page">
                  <wp:posOffset>6667500</wp:posOffset>
                </wp:positionV>
                <wp:extent cx="1567180" cy="251460"/>
                <wp:effectExtent l="4445" t="0" r="3175" b="254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64BC83" w14:textId="77777777"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14:paraId="6BA09C1E" w14:textId="77777777" w:rsidR="007777CD" w:rsidRPr="00A0690D" w:rsidRDefault="007777CD" w:rsidP="007777C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14:paraId="0B922363" w14:textId="77777777" w:rsidR="007777CD" w:rsidRPr="00A0690D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59" type="#_x0000_t202" style="position:absolute;margin-left:316.35pt;margin-top:525pt;width:123.4pt;height:19.8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Pr="00A0690D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F5BE1F" wp14:editId="7A8BADC9">
                <wp:simplePos x="0" y="0"/>
                <wp:positionH relativeFrom="page">
                  <wp:posOffset>4017645</wp:posOffset>
                </wp:positionH>
                <wp:positionV relativeFrom="page">
                  <wp:posOffset>4836160</wp:posOffset>
                </wp:positionV>
                <wp:extent cx="1567180" cy="251460"/>
                <wp:effectExtent l="4445" t="0" r="3175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7BFB8D" w14:textId="77777777"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14:paraId="2C6E1E3A" w14:textId="77777777" w:rsidR="007777CD" w:rsidRPr="00A0690D" w:rsidRDefault="007777CD" w:rsidP="007777C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14:paraId="178A5C4F" w14:textId="77777777" w:rsidR="007777CD" w:rsidRPr="00A0690D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60" type="#_x0000_t202" style="position:absolute;margin-left:316.35pt;margin-top:380.8pt;width:123.4pt;height:19.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Pr="00A0690D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96E20B" wp14:editId="466A9ABC">
                <wp:simplePos x="0" y="0"/>
                <wp:positionH relativeFrom="page">
                  <wp:posOffset>817245</wp:posOffset>
                </wp:positionH>
                <wp:positionV relativeFrom="page">
                  <wp:posOffset>4836160</wp:posOffset>
                </wp:positionV>
                <wp:extent cx="1567180" cy="251460"/>
                <wp:effectExtent l="4445" t="0" r="3175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6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1678E2" w14:textId="77777777"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14:paraId="65285063" w14:textId="77777777" w:rsidR="007777CD" w:rsidRPr="00A0690D" w:rsidRDefault="007777CD" w:rsidP="007777C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14:paraId="56A0E172" w14:textId="77777777" w:rsidR="007777CD" w:rsidRDefault="007777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61" type="#_x0000_t202" style="position:absolute;margin-left:64.35pt;margin-top:380.8pt;width:123.4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Default="007777CD"/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BEF6DE" wp14:editId="73114A95">
                <wp:simplePos x="0" y="0"/>
                <wp:positionH relativeFrom="page">
                  <wp:posOffset>4017645</wp:posOffset>
                </wp:positionH>
                <wp:positionV relativeFrom="page">
                  <wp:posOffset>3011170</wp:posOffset>
                </wp:positionV>
                <wp:extent cx="1567180" cy="251460"/>
                <wp:effectExtent l="4445" t="1270" r="3175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5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D7F487" w14:textId="77777777"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14:paraId="24CC95D1" w14:textId="77777777" w:rsidR="007777CD" w:rsidRPr="00A0690D" w:rsidRDefault="007777CD" w:rsidP="007777C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14:paraId="579C444C" w14:textId="77777777" w:rsidR="007777CD" w:rsidRPr="00A0690D" w:rsidRDefault="007777CD" w:rsidP="007777CD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62" type="#_x0000_t202" style="position:absolute;margin-left:316.35pt;margin-top:237.1pt;width:123.4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72F36" wp14:editId="068B2FEB">
                <wp:simplePos x="0" y="0"/>
                <wp:positionH relativeFrom="page">
                  <wp:posOffset>817245</wp:posOffset>
                </wp:positionH>
                <wp:positionV relativeFrom="page">
                  <wp:posOffset>3011170</wp:posOffset>
                </wp:positionV>
                <wp:extent cx="1567180" cy="251460"/>
                <wp:effectExtent l="4445" t="1270" r="3175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60C91E" w14:textId="77777777"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14:paraId="29107484" w14:textId="77777777" w:rsidR="007777CD" w:rsidRPr="00A0690D" w:rsidRDefault="007777CD" w:rsidP="007777C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14:paraId="7752C617" w14:textId="77777777" w:rsidR="007777CD" w:rsidRPr="00A0690D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63" type="#_x0000_t202" style="position:absolute;margin-left:64.35pt;margin-top:237.1pt;width:123.4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Pr="00A0690D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A033E" wp14:editId="0F1B3632">
                <wp:simplePos x="0" y="0"/>
                <wp:positionH relativeFrom="page">
                  <wp:posOffset>4017645</wp:posOffset>
                </wp:positionH>
                <wp:positionV relativeFrom="page">
                  <wp:posOffset>1182370</wp:posOffset>
                </wp:positionV>
                <wp:extent cx="1567180" cy="251460"/>
                <wp:effectExtent l="4445" t="1270" r="3175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675FF9" w14:textId="77777777" w:rsidR="007777CD" w:rsidRDefault="007777CD" w:rsidP="007777C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14:paraId="6CD9B11D" w14:textId="77777777" w:rsidR="007777CD" w:rsidRPr="00A0690D" w:rsidRDefault="007777CD" w:rsidP="007777C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14:paraId="766CA7AF" w14:textId="77777777" w:rsidR="007777CD" w:rsidRPr="00A0690D" w:rsidRDefault="007777CD" w:rsidP="00610C52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64" type="#_x0000_t202" style="position:absolute;margin-left:316.35pt;margin-top:93.1pt;width:123.4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" filled="f" stroked="f">
                <v:textbox inset="0,0,0,0">
                  <w:txbxContent>
                    <w:p w:rsidR="007777CD" w:rsidRDefault="007777CD" w:rsidP="007777C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7777CD" w:rsidRPr="00A0690D" w:rsidRDefault="007777CD" w:rsidP="007777C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Pr="00A0690D" w:rsidRDefault="007777CD" w:rsidP="00610C52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A19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AD962" wp14:editId="2F724770">
                <wp:simplePos x="0" y="0"/>
                <wp:positionH relativeFrom="page">
                  <wp:posOffset>817245</wp:posOffset>
                </wp:positionH>
                <wp:positionV relativeFrom="page">
                  <wp:posOffset>1182370</wp:posOffset>
                </wp:positionV>
                <wp:extent cx="1567180" cy="251460"/>
                <wp:effectExtent l="4445" t="1270" r="3175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6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BD860" w14:textId="77777777" w:rsidR="00C14B4D" w:rsidRDefault="00C14B4D" w:rsidP="00C14B4D">
                            <w:pPr>
                              <w:pStyle w:val="AddressDetails"/>
                            </w:pPr>
                            <w:r>
                              <w:t>Refer any questions to:</w:t>
                            </w:r>
                          </w:p>
                          <w:p w14:paraId="42988F53" w14:textId="77777777" w:rsidR="00C14B4D" w:rsidRPr="00A0690D" w:rsidRDefault="00C14B4D" w:rsidP="00C14B4D">
                            <w:pPr>
                              <w:pStyle w:val="AddressDetails"/>
                            </w:pPr>
                            <w:r>
                              <w:t>fredm@cs.uml.edu</w:t>
                            </w:r>
                          </w:p>
                          <w:p w14:paraId="71BF42AF" w14:textId="77777777" w:rsidR="007777CD" w:rsidRPr="00A0690D" w:rsidRDefault="007777CD" w:rsidP="00AB3ACC">
                            <w:pPr>
                              <w:pStyle w:val="AddressDetail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65" type="#_x0000_t202" style="position:absolute;margin-left:64.35pt;margin-top:93.1pt;width:123.4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" filled="f" stroked="f">
                <v:textbox inset="0,0,0,0">
                  <w:txbxContent>
                    <w:p w:rsidR="00C14B4D" w:rsidRDefault="00C14B4D" w:rsidP="00C14B4D">
                      <w:pPr>
                        <w:pStyle w:val="AddressDetails"/>
                      </w:pPr>
                      <w:r>
                        <w:t>Refer any questions to:</w:t>
                      </w:r>
                    </w:p>
                    <w:p w:rsidR="00C14B4D" w:rsidRPr="00A0690D" w:rsidRDefault="00C14B4D" w:rsidP="00C14B4D">
                      <w:pPr>
                        <w:pStyle w:val="AddressDetails"/>
                      </w:pPr>
                      <w:r>
                        <w:t>fredm@cs.uml.edu</w:t>
                      </w:r>
                    </w:p>
                    <w:p w:rsidR="007777CD" w:rsidRPr="00A0690D" w:rsidRDefault="007777CD" w:rsidP="00AB3ACC">
                      <w:pPr>
                        <w:pStyle w:val="Address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Pr="007777CD">
        <w:rPr>
          <w:noProof/>
        </w:rPr>
        <w:t xml:space="preserve"> </w:t>
      </w:r>
    </w:p>
    <w:sectPr w:rsidR="00285406" w:rsidSect="00285406">
      <w:headerReference w:type="default" r:id="rId9"/>
      <w:footerReference w:type="default" r:id="rId10"/>
      <w:pgSz w:w="12240" w:h="15840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70336" w14:textId="77777777" w:rsidR="007777CD" w:rsidRDefault="007777CD">
      <w:pPr>
        <w:spacing w:after="0"/>
      </w:pPr>
      <w:r>
        <w:separator/>
      </w:r>
    </w:p>
  </w:endnote>
  <w:endnote w:type="continuationSeparator" w:id="0">
    <w:p w14:paraId="5A76BC7C" w14:textId="77777777" w:rsidR="007777CD" w:rsidRDefault="007777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0A3534" w14:textId="77777777" w:rsidR="007777CD" w:rsidRDefault="007777C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E946E5B" wp14:editId="5F5A77EB">
              <wp:simplePos x="0" y="0"/>
              <wp:positionH relativeFrom="page">
                <wp:posOffset>3886200</wp:posOffset>
              </wp:positionH>
              <wp:positionV relativeFrom="page">
                <wp:posOffset>7772400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13" name="Group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4" name="Rectangle 41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5" name="Rectangle 42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6" name="Rectangle 43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0" o:spid="_x0000_s1026" style="position:absolute;margin-left:306pt;margin-top:612pt;width:252pt;height:2in;z-index:251670528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">
              <v:rect id="Rectangle 41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1KGnwwAA&#10;ANsAAAAPAAAAZHJzL2Rvd25yZXYueG1sRE9NTwIxEL2b+B+aMfEmXQlRXChkY5B4Al0McJxsh+3q&#10;drppCyz/npqYeJuX9znTeW9bcSIfGscKHgcZCOLK6YZrBV+bt4cxiBCRNbaOScGFAsxntzdTzLU7&#10;8yedyliLFMIhRwUmxi6XMlSGLIaB64gTd3DeYkzQ11J7PKdw28phlj1Jiw2nBoMdvRqqfsqjVbBo&#10;d4Xx2+/R6lmW+xf3US/Xu0Kp+7u+mICI1Md/8Z/7Xaf5I/j9JR0gZ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1KGnwwAAANsAAAAPAAAAAAAAAAAAAAAAAJcCAABkcnMvZG93&#10;bnJldi54bWxQSwUGAAAAAAQABAD1AAAAhwMAAAAA&#10;" fillcolor="#0c5986 [3204]" stroked="f" strokecolor="#4a7ebb" strokeweight="1.5pt">
                <v:shadow opacity="22938f" mv:blur="38100f" offset="0,2pt"/>
                <v:textbox inset=",7.2pt,,7.2pt"/>
              </v:rect>
              <v:rect id="Rectangle 42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mAQ8wwAA&#10;ANsAAAAPAAAAZHJzL2Rvd25yZXYueG1sRE9LTwIxEL6b8B+aIfEmXQyKLhSyMWg8+ViIcJxsh+3C&#10;drppK6z/3pqYcJsv33Pmy9624kQ+NI4VjEcZCOLK6YZrBZv1880DiBCRNbaOScEPBVguBldzzLU7&#10;8yedyliLFMIhRwUmxi6XMlSGLIaR64gTt3feYkzQ11J7PKdw28rbLLuXFhtODQY7ejJUHctvq2DV&#10;bgvjvw6Tt6ksd4/uo3553xZKXQ/7YgYiUh8v4n/3q07z7+Dvl3SAXP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mAQ8wwAAANsAAAAPAAAAAAAAAAAAAAAAAJcCAABkcnMvZG93&#10;bnJldi54bWxQSwUGAAAAAAQABAD1AAAAhwMAAAAA&#10;" fillcolor="#0c5986 [3204]" stroked="f" strokecolor="#4a7ebb" strokeweight="1.5pt">
                <v:shadow opacity="22938f" mv:blur="38100f" offset="0,2pt"/>
                <v:textbox inset=",7.2pt,,7.2pt"/>
              </v:rect>
              <v:rect id="Rectangle 43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/LWwvwAA&#10;ANsAAAAPAAAAZHJzL2Rvd25yZXYueG1sRE9Li8IwEL4v+B/CCN7W1FeR2lREFDwJuovnoRnbYjMp&#10;TfrYf78RFvY2H99z0v1oatFT6yrLChbzCARxbnXFhYLvr/PnFoTzyBpry6Tghxzss8lHiom2A9+o&#10;v/tChBB2CSoovW8SKV1ekkE3tw1x4J62NegDbAupWxxCuKnlMopiabDi0FBiQ8eS8te9MwrWeNLX&#10;DvWDr8flpRs2/Srqn0rNpuNhB8LT6P/Ff+6LDvNjeP8SDpDZ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/8tbC/AAAA2wAAAA8AAAAAAAAAAAAAAAAAlwIAAGRycy9kb3ducmV2&#10;LnhtbFBLBQYAAAAABAAEAPUAAACDAwAAAAA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CB74A90" wp14:editId="0EB44823">
              <wp:simplePos x="0" y="0"/>
              <wp:positionH relativeFrom="page">
                <wp:posOffset>685800</wp:posOffset>
              </wp:positionH>
              <wp:positionV relativeFrom="page">
                <wp:posOffset>7772400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9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0" name="Rectangle 37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1" name="Rectangle 38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2" name="Rectangle 39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6" o:spid="_x0000_s1026" style="position:absolute;margin-left:54pt;margin-top:612pt;width:252pt;height:2in;z-index:251669504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">
              <v:rect id="Rectangle 37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76ekxQAA&#10;ANsAAAAPAAAAZHJzL2Rvd25yZXYueG1sRI9BT8MwDIXvSPyHyEjcWMqEBpRlUzUNtNOAghhHqzFN&#10;WeNUSbaVf48PSNxsvef3Ps+Xo+/VkWLqAhu4nhSgiJtgO24NvL89Xt2BShnZYh+YDPxQguXi/GyO&#10;pQ0nfqVjnVslIZxKNOByHkqtU+PIY5qEgVi0rxA9Zlljq23Ek4T7Xk+LYqY9diwNDgdaOWr29cEb&#10;WPe7ysWP75vtra4/78NL+/S8q4y5vBirB1CZxvxv/rveWMEXevlFBt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Hvp6T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38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owI/wwAA&#10;ANsAAAAPAAAAZHJzL2Rvd25yZXYueG1sRE9NTwIxEL2T+B+aMfEmXYhRXChkQ5R4Ql0McJxsh+3q&#10;drppCyz/3pqYcJuX9zmzRW9bcSIfGscKRsMMBHHldMO1gq/N6/0ERIjIGlvHpOBCARbzm8EMc+3O&#10;/EmnMtYihXDIUYGJsculDJUhi2HoOuLEHZy3GBP0tdQezynctnKcZY/SYsOpwWBHS0PVT3m0Cl7a&#10;XWH89vth/STL/bP7qFfvu0Kpu9u+mIKI1Mer+N/9ptP8Efz9kg6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owI/wwAAANsAAAAPAAAAAAAAAAAAAAAAAJcCAABkcnMvZG93&#10;bnJldi54bWxQSwUGAAAAAAQABAD1AAAAhwMAAAAA&#10;" fillcolor="#0c5986 [3204]" stroked="f" strokecolor="#4a7ebb" strokeweight="1.5pt">
                <v:shadow opacity="22938f" mv:blur="38100f" offset="0,2pt"/>
                <v:textbox inset=",7.2pt,,7.2pt"/>
              </v:rect>
              <v:rect id="Rectangle 39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x7OzvwAA&#10;ANsAAAAPAAAAZHJzL2Rvd25yZXYueG1sRE9Li8IwEL4L/ocwC9403eqKdJuKyC54ElbF89CMbdlm&#10;Upr04b83guBtPr7npNvR1KKn1lWWFXwuIhDEudUVFwou59/5BoTzyBpry6TgTg622XSSYqLtwH/U&#10;n3whQgi7BBWU3jeJlC4vyaBb2IY4cDfbGvQBtoXULQ4h3NQyjqK1NFhxaCixoX1J+f+pMwpW+KOP&#10;HeorH/fxoRu++mXU35SafYy7bxCeRv8Wv9wHHebH8PwlHCCz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Hs7O/AAAA2wAAAA8AAAAAAAAAAAAAAAAAlwIAAGRycy9kb3ducmV2&#10;LnhtbFBLBQYAAAAABAAEAPUAAACDAwAAAAA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54027AE" wp14:editId="793F0431">
              <wp:simplePos x="0" y="0"/>
              <wp:positionH relativeFrom="page">
                <wp:posOffset>3886200</wp:posOffset>
              </wp:positionH>
              <wp:positionV relativeFrom="page">
                <wp:posOffset>5943600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5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6" name="Rectangle 33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7" name="Rectangle 34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8" name="Rectangle 35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2" o:spid="_x0000_s1026" style="position:absolute;margin-left:306pt;margin-top:468pt;width:252pt;height:2in;z-index:251668480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">
              <v:rect id="Rectangle 33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V98xxAAA&#10;ANoAAAAPAAAAZHJzL2Rvd25yZXYueG1sRI9BawIxFITvBf9DeIXearZFrG6NskgtPdl2FfX42Lxu&#10;VjcvS5Lq+u+bQqHHYWa+YWaL3rbiTD40jhU8DDMQxJXTDdcKtpvV/QREiMgaW8ek4EoBFvPBzQxz&#10;7S78Secy1iJBOOSowMTY5VKGypDFMHQdcfK+nLcYk/S11B4vCW5b+ZhlY2mx4bRgsKOloepUflsF&#10;L+2+MH53HK2fZHmYuo/69X1fKHV32xfPICL18T/8137TCsbweyXdADn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1ffMcQAAADaAAAADwAAAAAAAAAAAAAAAACXAgAAZHJzL2Rv&#10;d25yZXYueG1sUEsFBgAAAAAEAAQA9QAAAIgDAAAAAA==&#10;" fillcolor="#0c5986 [3204]" stroked="f" strokecolor="#4a7ebb" strokeweight="1.5pt">
                <v:shadow opacity="22938f" mv:blur="38100f" offset="0,2pt"/>
                <v:textbox inset=",7.2pt,,7.2pt"/>
              </v:rect>
              <v:rect id="Rectangle 34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G3qqxQAA&#10;ANoAAAAPAAAAZHJzL2Rvd25yZXYueG1sRI9PSwMxFMTvhX6H8ARvNquU/lmblkWseKq6LW2Pj81z&#10;s3XzsiSxXb+9EYQeh5n5DbNY9bYVZ/KhcazgfpSBIK6cbrhWsNuu72YgQkTW2DomBT8UYLUcDhaY&#10;a3fhDzqXsRYJwiFHBSbGLpcyVIYshpHriJP36bzFmKSvpfZ4SXDbyocsm0iLDacFgx09Gaq+ym+r&#10;4Lk9FMbvT+PNVJbHuXuvX94OhVK3N33xCCJSH6/h//arVjCFvyvpBsj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AbeqrFAAAA2g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35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3xQjugAA&#10;ANoAAAAPAAAAZHJzL2Rvd25yZXYueG1sRE/JCsIwEL0L/kMYwZumrkg1ioiCJ8EFz0MztsVmUpp0&#10;8e/NQfD4ePtm15lCNFS53LKCyTgCQZxYnXOq4HE/jVYgnEfWWFgmBR9ysNv2exuMtW35Ss3NpyKE&#10;sItRQeZ9GUvpkowMurEtiQP3spVBH2CVSl1hG8JNIadRtJQGcw4NGZZ0yCh532qjYI5HfalRP/ly&#10;mJ7rdtHMoual1HDQ7dcgPHX+L/65z1pB2BquhBsgt18A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D+3xQjugAAANoAAAAPAAAAAAAAAAAAAAAAAJcCAABkcnMvZG93bnJldi54bWxQ&#10;SwUGAAAAAAQABAD1AAAAfgMAAAAA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190BEAC" wp14:editId="28EF6B22">
              <wp:simplePos x="0" y="0"/>
              <wp:positionH relativeFrom="page">
                <wp:posOffset>685800</wp:posOffset>
              </wp:positionH>
              <wp:positionV relativeFrom="page">
                <wp:posOffset>5943600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1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" name="Rectangle 29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" name="Rectangle 30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4" name="Rectangle 31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8" o:spid="_x0000_s1026" style="position:absolute;margin-left:54pt;margin-top:468pt;width:252pt;height:2in;z-index:251667456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">
              <v:rect id="Rectangle 29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bNkyxAAA&#10;ANoAAAAPAAAAZHJzL2Rvd25yZXYueG1sRI9BawIxFITvQv9DeIXearZSWrsaZZFWerLtWtTjY/Pc&#10;bN28LEnU9d83hYLHYWa+Yabz3rbiRD40jhU8DDMQxJXTDdcKvtdv92MQISJrbB2TggsFmM9uBlPM&#10;tTvzF53KWIsE4ZCjAhNjl0sZKkMWw9B1xMnbO28xJulrqT2eE9y2cpRlT9Jiw2nBYEcLQ9WhPFoF&#10;r+22MH7z87h6luXuxX3Wy49todTdbV9MQETq4zX8337XCkbwdyXdADn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GzZMsQAAADaAAAADwAAAAAAAAAAAAAAAACXAgAAZHJzL2Rv&#10;d25yZXYueG1sUEsFBgAAAAAEAAQA9QAAAIgDAAAAAA==&#10;" fillcolor="#0c5986 [3204]" stroked="f" strokecolor="#4a7ebb" strokeweight="1.5pt">
                <v:shadow opacity="22938f" mv:blur="38100f" offset="0,2pt"/>
                <v:textbox inset=",7.2pt,,7.2pt"/>
              </v:rect>
              <v:rect id="Rectangle 30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IHypxQAA&#10;ANoAAAAPAAAAZHJzL2Rvd25yZXYueG1sRI9PawIxFMTvBb9DeEJvNWsttV2NshRbeuqfVarHx+a5&#10;Wd28LEmq22/fFAoeh5n5DTNf9rYVJ/KhcaxgPMpAEFdON1wr2Kyfbx5AhIissXVMCn4owHIxuJpj&#10;rt2ZP+lUxlokCIccFZgYu1zKUBmyGEauI07e3nmLMUlfS+3xnOC2lbdZdi8tNpwWDHb0ZKg6lt9W&#10;wardFsZ/He7eprLcPbqP+uV9Wyh1PeyLGYhIfbyE/9uvWsEE/q6kGy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8gfKnFAAAA2g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31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h4mwQAA&#10;ANoAAAAPAAAAZHJzL2Rvd25yZXYueG1sRI/NasMwEITvhbyD2EJvtVQ3DcWJEoJpwSdDk9DzYm1s&#10;E2tlLPmnb18FCj0OM98MszssthMTDb51rOElUSCIK2darjVczp/P7yB8QDbYOSYNP+ThsF897DAz&#10;buYvmk6hFrGEfYYamhD6TEpfNWTRJ64njt7VDRZDlEMtzYBzLLedTJXaSIstx4UGe8obqm6n0WpY&#10;44cpRzTfXOZpMc5v06uarlo/PS7HLYhAS/gP/9GFiRzcr8QbIP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5IeJsEAAADaAAAADwAAAAAAAAAAAAAAAACXAgAAZHJzL2Rvd25y&#10;ZXYueG1sUEsFBgAAAAAEAAQA9QAAAIUDAAAAAA=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B6E6D" w14:textId="77777777" w:rsidR="007777CD" w:rsidRDefault="007777CD">
      <w:pPr>
        <w:spacing w:after="0"/>
      </w:pPr>
      <w:r>
        <w:separator/>
      </w:r>
    </w:p>
  </w:footnote>
  <w:footnote w:type="continuationSeparator" w:id="0">
    <w:p w14:paraId="4BD02D8F" w14:textId="77777777" w:rsidR="007777CD" w:rsidRDefault="007777C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_MacBuGuideStaticData_720H"/>
  <w:bookmarkStart w:id="2" w:name="_MacBuGuideStaticData_11160V"/>
  <w:bookmarkStart w:id="3" w:name="_MacBuGuideStaticData_1080V"/>
  <w:bookmarkStart w:id="4" w:name="_MacBuGuideStaticData_6120V"/>
  <w:bookmarkStart w:id="5" w:name="_MacBuGuideStaticData_12240H"/>
  <w:bookmarkStart w:id="6" w:name="_MacBuGuideStaticData_6470H"/>
  <w:bookmarkStart w:id="7" w:name="_MacBuGuideStaticData_9350H"/>
  <w:bookmarkStart w:id="8" w:name="_MacBuGuideStaticData_15120H"/>
  <w:bookmarkStart w:id="9" w:name="_MacBuGuideStaticData_3600H"/>
  <w:p w14:paraId="157496CF" w14:textId="77777777" w:rsidR="007777CD" w:rsidRDefault="007777C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88A4D1C" wp14:editId="4CBD12CC">
              <wp:simplePos x="0" y="0"/>
              <wp:positionH relativeFrom="page">
                <wp:posOffset>3886200</wp:posOffset>
              </wp:positionH>
              <wp:positionV relativeFrom="page">
                <wp:posOffset>4114800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37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38" name="Rectangle 25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9" name="Rectangle 26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40" name="Rectangle 27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" o:spid="_x0000_s1026" style="position:absolute;margin-left:306pt;margin-top:324pt;width:252pt;height:2in;z-index:251666432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">
              <v:rect id="Rectangle 25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PfCwgAA&#10;ANsAAAAPAAAAZHJzL2Rvd25yZXYueG1sRE/LTgIxFN2b8A/NJWEnHR9RGChkYsS4EhkIsLyZXqej&#10;09tJW2H4e7owcXly3vNlb1txIh8axwruxhkI4srphmsFu+3qdgIiRGSNrWNScKEAy8XgZo65dmfe&#10;0KmMtUghHHJUYGLscilDZchiGLuOOHFfzluMCfpaao/nFG5beZ9lT9Jiw6nBYEcvhqqf8tcqeG0P&#10;hfH778ePZ1kep+6zflsfCqVGw76YgYjUx3/xn/tdK3hIY9OX9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Qs98LCAAAA2wAAAA8AAAAAAAAAAAAAAAAAlwIAAGRycy9kb3du&#10;cmV2LnhtbFBLBQYAAAAABAAEAPUAAACG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26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YFJZxQAA&#10;ANsAAAAPAAAAZHJzL2Rvd25yZXYueG1sRI9BTwIxFITvJvyH5pFwk65oRFYK2RAhnARXIx5fts/t&#10;6vZ10xZY/r01MfE4mZlvMvNlb1txIh8axwpuxhkI4srphmsFb6/r6wcQISJrbB2TggsFWC4GV3PM&#10;tTvzC53KWIsE4ZCjAhNjl0sZKkMWw9h1xMn7dN5iTNLXUns8J7ht5STL7qXFhtOCwY5Whqrv8mgV&#10;PLWHwvj3r7vnqSw/Zm5fb3aHQqnRsC8eQUTq43/4r73VCm5n8Psl/QC5+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tgUln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27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6qdCvQAA&#10;ANsAAAAPAAAAZHJzL2Rvd25yZXYueG1sRE9Li8IwEL4L/ocwgjdNV11ZukYRUfAkrIrnoRnbss2k&#10;NOnDf79zWPD48b03u8FVqqMmlJ4NfMwTUMSZtyXnBu630+wLVIjIFivPZOBFAXbb8WiDqfU9/1B3&#10;jbmSEA4pGihirFOtQ1aQwzD3NbFwT984jAKbXNsGewl3lV4kyVo7LFkaCqzpUFD2e22dgRUe7aVF&#10;++DLYXFu+89umXRPY6aTYf8NKtIQ3+J/99mKT9bLF/kBevsH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M6qdCvQAAANsAAAAPAAAAAAAAAAAAAAAAAJcCAABkcnMvZG93bnJldi54&#10;bWxQSwUGAAAAAAQABAD1AAAAgQMAAAAA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C86FDF8" wp14:editId="31C9CF1D">
              <wp:simplePos x="0" y="0"/>
              <wp:positionH relativeFrom="page">
                <wp:posOffset>685800</wp:posOffset>
              </wp:positionH>
              <wp:positionV relativeFrom="page">
                <wp:posOffset>4114800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33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34" name="Rectangle 21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5" name="Rectangle 22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6" name="Rectangle 23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0" o:spid="_x0000_s1026" style="position:absolute;margin-left:54pt;margin-top:324pt;width:252pt;height:2in;z-index:251665408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">
              <v:rect id="Rectangle 21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Yf3HxQAA&#10;ANsAAAAPAAAAZHJzL2Rvd25yZXYueG1sRI9BTwIxFITvJvyH5pF4ky5IUFcK2RA0nkRXAxxfts/t&#10;wvZ101ZY/701IfE4mZlvMvNlb1txIh8axwrGowwEceV0w7WCz4+nm3sQISJrbB2Tgh8KsFwMruaY&#10;a3fmdzqVsRYJwiFHBSbGLpcyVIYshpHriJP35bzFmKSvpfZ4TnDbykmWzaTFhtOCwY5Whqpj+W0V&#10;rNtdYfz2MH29k+X+wb3Vz5tdodT1sC8eQUTq43/40n7RCm6n8Pcl/QC5+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Vh/cf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22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LVhcxQAA&#10;ANsAAAAPAAAAZHJzL2Rvd25yZXYueG1sRI/NbsIwEITvlXgHa5F6K07/S8CgqGoRJwppBRxX8TZO&#10;G68j20D69rhSpR5HM/ONZjrvbSuO5EPjWMH1KANBXDndcK3g4/316glEiMgaW8ek4IcCzGeDiynm&#10;2p14Q8cy1iJBOOSowMTY5VKGypDFMHIdcfI+nbcYk/S11B5PCW5beZNlD9Jiw2nBYEfPhqrv8mAV&#10;vLS7wvjt193qUZb7sVvXi7ddodTlsC8mICL18T/8115qBbf38Psl/QA5O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otWFz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23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SenQwgAA&#10;ANsAAAAPAAAAZHJzL2Rvd25yZXYueG1sRI9Pa8JAFMTvBb/D8oTe6sZog0TXIGIhp0C19PzIPpNg&#10;9m3Ibv7023eFQo/DzPyGOWSzacVIvWssK1ivIhDEpdUNVwq+bh9vOxDOI2tsLZOCH3KQHRcvB0y1&#10;nfiTxquvRICwS1FB7X2XSunKmgy6le2Ig3e3vUEfZF9J3eMU4KaVcRQl0mDDYaHGjs41lY/rYBRs&#10;8aKLAfU3F+c4H6b3cRONd6Vel/NpD8LT7P/Df+1cK9gk8PwSfoA8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RJ6dDCAAAA2wAAAA8AAAAAAAAAAAAAAAAAlwIAAGRycy9kb3du&#10;cmV2LnhtbFBLBQYAAAAABAAEAPUAAACGAwAAAAA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61B51F8" wp14:editId="0124670C">
              <wp:simplePos x="0" y="0"/>
              <wp:positionH relativeFrom="page">
                <wp:posOffset>3886200</wp:posOffset>
              </wp:positionH>
              <wp:positionV relativeFrom="page">
                <wp:posOffset>2279650</wp:posOffset>
              </wp:positionV>
              <wp:extent cx="3200400" cy="1828800"/>
              <wp:effectExtent l="0" t="6350" r="0" b="635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29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30" name="Rectangle 17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1" name="Rectangle 18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2" name="Rectangle 19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" o:spid="_x0000_s1026" style="position:absolute;margin-left:306pt;margin-top:179.5pt;width:252pt;height:2in;z-index:251664384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">
              <v:rect id="Rectangle 17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WvvEwgAA&#10;ANsAAAAPAAAAZHJzL2Rvd25yZXYueG1sRE/LTgIxFN2b8A/NJWEnHR9RGChkYsS4EhkIsLyZXqej&#10;09tJW2H4e7owcXly3vNlb1txIh8axwruxhkI4srphmsFu+3qdgIiRGSNrWNScKEAy8XgZo65dmfe&#10;0KmMtUghHHJUYGLscilDZchiGLuOOHFfzluMCfpaao/nFG5beZ9lT9Jiw6nBYEcvhqqf8tcqeG0P&#10;hfH778ePZ1kep+6zflsfCqVGw76YgYjUx3/xn/tdK3hI69OX9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pa+8TCAAAA2wAAAA8AAAAAAAAAAAAAAAAAlwIAAGRycy9kb3du&#10;cmV2LnhtbFBLBQYAAAAABAAEAPUAAACG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18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Fl5fxgAA&#10;ANsAAAAPAAAAZHJzL2Rvd25yZXYueG1sRI9PawIxFMTvgt8hPMGbZq2lf7ZGWYoWT7XdFvX42Lxu&#10;tt28LEmq67dvCoUeh5n5DbNY9bYVJ/KhcaxgNs1AEFdON1wreH/bTO5AhIissXVMCi4UYLUcDhaY&#10;a3fmVzqVsRYJwiFHBSbGLpcyVIYshqnriJP34bzFmKSvpfZ4TnDbyqssu5EWG04LBjt6NFR9ld9W&#10;wbo9FMbvP6+fb2V5vHcv9dPuUCg1HvXFA4hIffwP/7W3WsF8Br9f0g+Qy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FFl5fxgAAANsAAAAPAAAAAAAAAAAAAAAAAJcCAABkcnMv&#10;ZG93bnJldi54bWxQSwUGAAAAAAQABAD1AAAAigMAAAAA&#10;" fillcolor="#0c5986 [3204]" stroked="f" strokecolor="#4a7ebb" strokeweight="1.5pt">
                <v:shadow opacity="22938f" mv:blur="38100f" offset="0,2pt"/>
                <v:textbox inset=",7.2pt,,7.2pt"/>
              </v:rect>
              <v:rect id="Rectangle 19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cu/TwgAA&#10;ANsAAAAPAAAAZHJzL2Rvd25yZXYueG1sRI9Pa8JAFMTvQr/D8gq96caoRaJrkGDBU8C09PzIPpNg&#10;9m3Ibv7023eFQo/DzPyGOaazacVIvWssK1ivIhDEpdUNVwq+Pj+WexDOI2tsLZOCH3KQnl4WR0y0&#10;nfhGY+ErESDsElRQe98lUrqyJoNuZTvi4N1tb9AH2VdS9zgFuGllHEXv0mDDYaHGjrKaykcxGAVb&#10;vOh8QP3NeRZfh2k3bqLxrtTb63w+gPA0+//wX/uqFWxieH4JP0Ce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y79PCAAAA2wAAAA8AAAAAAAAAAAAAAAAAlwIAAGRycy9kb3du&#10;cmV2LnhtbFBLBQYAAAAABAAEAPUAAACGAwAAAAA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C91E391" wp14:editId="33D411F6">
              <wp:simplePos x="0" y="0"/>
              <wp:positionH relativeFrom="page">
                <wp:posOffset>685800</wp:posOffset>
              </wp:positionH>
              <wp:positionV relativeFrom="page">
                <wp:posOffset>2279650</wp:posOffset>
              </wp:positionV>
              <wp:extent cx="3200400" cy="1828800"/>
              <wp:effectExtent l="0" t="6350" r="0" b="635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25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6" name="Rectangle 13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7" name="Rectangle 14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8" name="Rectangle 15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2" o:spid="_x0000_s1026" style="position:absolute;margin-left:54pt;margin-top:179.5pt;width:252pt;height:2in;z-index:251663360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">
              <v:rect id="Rectangle 13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lD2xQAA&#10;ANsAAAAPAAAAZHJzL2Rvd25yZXYueG1sRI9BawIxFITvBf9DeIK3mq0UbbdGWUornqzdltrjY/O6&#10;Wd28LEnU9d83QqHHYWa+YebL3rbiRD40jhXcjTMQxJXTDdcKPj9ebx9AhIissXVMCi4UYLkY3Mwx&#10;1+7M73QqYy0ShEOOCkyMXS5lqAxZDGPXESfvx3mLMUlfS+3xnOC2lZMsm0qLDacFgx09G6oO5dEq&#10;eGl3hfFf+/vNTJbfj25br952hVKjYV88gYjUx//wX3utFUymcP2SfoB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8mUPb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14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avVtxQAA&#10;ANsAAAAPAAAAZHJzL2Rvd25yZXYueG1sRI9BawIxFITvgv8hPMFbzVaKtlujLKUVT9ZuS+3xsXnd&#10;rG5eliTq9t83hYLHYWa+YRar3rbiTD40jhXcTjIQxJXTDdcKPt5fbu5BhIissXVMCn4owGo5HCww&#10;1+7Cb3QuYy0ShEOOCkyMXS5lqAxZDBPXESfv23mLMUlfS+3xkuC2ldMsm0mLDacFgx09GaqO5ckq&#10;eG73hfGfh7vtXJZfD25Xr1/3hVLjUV88gojUx2v4v73RCqZz+PuSfoB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Bq9W3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15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Q07kvgAA&#10;ANsAAAAPAAAAZHJzL2Rvd25yZXYueG1sRE/LisIwFN0L/kO4wuxsah1FqmkRUXAl6AyuL821LTY3&#10;pUkf8/eTxcAsD+d9yCfTiIE6V1tWsIpiEMSF1TWXCr6/LssdCOeRNTaWScEPOciz+eyAqbYj32l4&#10;+FKEEHYpKqi8b1MpXVGRQRfZljhwL9sZ9AF2pdQdjiHcNDKJ4600WHNoqLClU0XF+9EbBZ941rce&#10;9ZNvp+Taj5thHQ8vpT4W03EPwtPk/8V/7qtWkISx4Uv4ATL7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0NO5L4AAADbAAAADwAAAAAAAAAAAAAAAACXAgAAZHJzL2Rvd25yZXYu&#10;eG1sUEsFBgAAAAAEAAQA9QAAAIIDAAAAAA=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9C1D91D" wp14:editId="4CB32A11">
              <wp:simplePos x="0" y="0"/>
              <wp:positionH relativeFrom="page">
                <wp:posOffset>3886200</wp:posOffset>
              </wp:positionH>
              <wp:positionV relativeFrom="page">
                <wp:posOffset>457200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2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2" name="Rectangle 9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3" name="Rectangle 10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4" name="Rectangle 11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26" style="position:absolute;margin-left:306pt;margin-top:36pt;width:252pt;height:2in;z-index:251662336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">
              <v:rect id="Rectangle 9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Vb1xQAA&#10;ANsAAAAPAAAAZHJzL2Rvd25yZXYueG1sRI9BSwMxFITvhf6H8ARvNusiWtemZREtnlrdivX42Dw3&#10;WzcvS5K223/fCEKPw8x8w8wWg+3EgXxoHSu4nWQgiGunW24UfG5eb6YgQkTW2DkmBScKsJiPRzMs&#10;tDvyBx2q2IgE4VCgAhNjX0gZakMWw8T1xMn7cd5iTNI3Uns8JrjtZJ5l99Jiy2nBYE/Phurfam8V&#10;vHTb0viv3d3qQVbfj+69Wa63pVLXV0P5BCLSEC/h//abVpDn8Pcl/QA5P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AdVvX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10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UfNuxgAA&#10;ANsAAAAPAAAAZHJzL2Rvd25yZXYueG1sRI9PawIxFMTvQr9DeEJvmlVL/2yNshRbPGm7LerxsXnd&#10;bLt5WZJU12/fCIUeh5n5DTNf9rYVR/KhcaxgMs5AEFdON1wr+Hh/Ht2DCBFZY+uYFJwpwHJxNZhj&#10;rt2J3+hYxlokCIccFZgYu1zKUBmyGMauI07ep/MWY5K+ltrjKcFtK6dZdistNpwWDHb0ZKj6Ln+s&#10;glW7L4zffd1s7mR5eHCv9ct2Xyh1PeyLRxCR+vgf/muvtYLpDC5f0g+Qi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fUfNuxgAAANsAAAAPAAAAAAAAAAAAAAAAAJcCAABkcnMv&#10;ZG93bnJldi54bWxQSwUGAAAAAAQABAD1AAAAigMAAAAA&#10;" fillcolor="#0c5986 [3204]" stroked="f" strokecolor="#4a7ebb" strokeweight="1.5pt">
                <v:shadow opacity="22938f" mv:blur="38100f" offset="0,2pt"/>
                <v:textbox inset=",7.2pt,,7.2pt"/>
              </v:rect>
              <v:rect id="Rectangle 11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kThwgAA&#10;ANsAAAAPAAAAZHJzL2Rvd25yZXYueG1sRI9Pa8JAFMTvQr/D8gq96cY0FomuQYIFT4JRen5kn0kw&#10;+zZkN3/67buFQo/DzPyG2WezacVIvWssK1ivIhDEpdUNVwrut8/lFoTzyBpby6Tgmxxkh5fFHlNt&#10;J77SWPhKBAi7FBXU3neplK6syaBb2Y44eA/bG/RB9pXUPU4BbloZR9GHNNhwWKixo7ym8lkMRkGC&#10;J30ZUH/xJY/Pw7QZ36PxodTb63zcgfA0+//wX/usFcQJ/H4JP0Ae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4OROHCAAAA2wAAAA8AAAAAAAAAAAAAAAAAlwIAAGRycy9kb3du&#10;cmV2LnhtbFBLBQYAAAAABAAEAPUAAACGAwAAAAA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61A3AC" wp14:editId="0CD0BAA1">
              <wp:simplePos x="0" y="0"/>
              <wp:positionH relativeFrom="page">
                <wp:posOffset>685800</wp:posOffset>
              </wp:positionH>
              <wp:positionV relativeFrom="page">
                <wp:posOffset>457200</wp:posOffset>
              </wp:positionV>
              <wp:extent cx="3200400" cy="1828800"/>
              <wp:effectExtent l="0" t="0" r="0" b="0"/>
              <wp:wrapTight wrapText="bothSides">
                <wp:wrapPolygon edited="0">
                  <wp:start x="-64" y="0"/>
                  <wp:lineTo x="-64" y="788"/>
                  <wp:lineTo x="6043" y="1688"/>
                  <wp:lineTo x="10800" y="1800"/>
                  <wp:lineTo x="10800" y="18000"/>
                  <wp:lineTo x="-64" y="19350"/>
                  <wp:lineTo x="-64" y="21375"/>
                  <wp:lineTo x="21600" y="21375"/>
                  <wp:lineTo x="21600" y="19350"/>
                  <wp:lineTo x="10800" y="18000"/>
                  <wp:lineTo x="10800" y="1800"/>
                  <wp:lineTo x="12086" y="1688"/>
                  <wp:lineTo x="14271" y="675"/>
                  <wp:lineTo x="14271" y="0"/>
                  <wp:lineTo x="-64" y="0"/>
                </wp:wrapPolygon>
              </wp:wrapTight>
              <wp:docPr id="1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8" name="Rectangle 3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312" cy="1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9" name="Rectangle 4"/>
                      <wps:cNvSpPr>
                        <a:spLocks noChangeArrowheads="1"/>
                      </wps:cNvSpPr>
                      <wps:spPr bwMode="auto">
                        <a:xfrm>
                          <a:off x="1080" y="3319"/>
                          <a:ext cx="3312" cy="2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0" name="Rectangle 5"/>
                      <wps:cNvSpPr>
                        <a:spLocks noChangeArrowheads="1"/>
                      </wps:cNvSpPr>
                      <wps:spPr bwMode="auto">
                        <a:xfrm>
                          <a:off x="4392" y="3319"/>
                          <a:ext cx="1728" cy="281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margin-left:54pt;margin-top:36pt;width:252pt;height:2in;z-index:251661312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">
              <v:rect id="Rectangle 3" o:spid="_x0000_s1027" style="position:absolute;left:1080;top:720;width:3312;height:1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mauixQAA&#10;ANsAAAAPAAAAZHJzL2Rvd25yZXYueG1sRI9BT8MwDIXvSPyHyEjcWMqEBpRlUzUNtNOAghhHqzFN&#10;WeNUSbaVf48PSNxsvef3Ps+Xo+/VkWLqAhu4nhSgiJtgO24NvL89Xt2BShnZYh+YDPxQguXi/GyO&#10;pQ0nfqVjnVslIZxKNOByHkqtU+PIY5qEgVi0rxA9Zlljq23Ek4T7Xk+LYqY9diwNDgdaOWr29cEb&#10;WPe7ysWP75vtra4/78NL+/S8q4y5vBirB1CZxvxv/rveWMEXWPlFBt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+Zq6LFAAAA2wAAAA8AAAAAAAAAAAAAAAAAlwIAAGRycy9k&#10;b3ducmV2LnhtbFBLBQYAAAAABAAEAPUAAACJAwAAAAA=&#10;" fillcolor="#0c5986 [3204]" stroked="f" strokecolor="#4a7ebb" strokeweight="1.5pt">
                <v:shadow opacity="22938f" mv:blur="38100f" offset="0,2pt"/>
                <v:textbox inset=",7.2pt,,7.2pt"/>
              </v:rect>
              <v:rect id="Rectangle 4" o:spid="_x0000_s1028" style="position:absolute;left:1080;top:3319;width:3312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1Q45wwAA&#10;ANsAAAAPAAAAZHJzL2Rvd25yZXYueG1sRE9NTwIxEL2T+B+aMfEmXYlRWChkQ5R4Ql2McJxsx+3C&#10;drppCyz/3pqYcJuX9zmzRW9bcSIfGscKHoYZCOLK6YZrBV+b1/sxiBCRNbaOScGFAizmN4MZ5tqd&#10;+ZNOZaxFCuGQowITY5dLGSpDFsPQdcSJ+3HeYkzQ11J7PKdw28pRlj1Jiw2nBoMdLQ1Vh/JoFby0&#10;28L47/3j+lmWu4n7qFfv20Kpu9u+mIKI1Mer+N/9ptP8Cfz9kg6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1Q45wwAAANsAAAAPAAAAAAAAAAAAAAAAAJcCAABkcnMvZG93&#10;bnJldi54bWxQSwUGAAAAAAQABAD1AAAAhwMAAAAA&#10;" fillcolor="#0c5986 [3204]" stroked="f" strokecolor="#4a7ebb" strokeweight="1.5pt">
                <v:shadow opacity="22938f" mv:blur="38100f" offset="0,2pt"/>
                <v:textbox inset=",7.2pt,,7.2pt"/>
              </v:rect>
              <v:rect id="Rectangle 5" o:spid="_x0000_s1029" style="position:absolute;left:4392;top:3319;width:1728;height: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NULivgAA&#10;ANsAAAAPAAAAZHJzL2Rvd25yZXYueG1sRE/LisIwFN0L/kO4wuxsah1FqmkRUXAl6AyuL821LTY3&#10;pUkf8/eTxcAsD+d9yCfTiIE6V1tWsIpiEMSF1TWXCr6/LssdCOeRNTaWScEPOciz+eyAqbYj32l4&#10;+FKEEHYpKqi8b1MpXVGRQRfZljhwL9sZ9AF2pdQdjiHcNDKJ4600WHNoqLClU0XF+9EbBZ941rce&#10;9ZNvp+Taj5thHQ8vpT4W03EPwtPk/8V/7qtWkIT14Uv4ATL7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TVC4r4AAADbAAAADwAAAAAAAAAAAAAAAACXAgAAZHJzL2Rvd25yZXYu&#10;eG1sUEsFBgAAAAAEAAQA9QAAAIIDAAAAAA==&#10;" fillcolor="#58595b" stroked="f" strokecolor="#4a7ebb" strokeweight="1.5pt"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</w:p>
  <w:bookmarkEnd w:id="1"/>
  <w:bookmarkEnd w:id="2"/>
  <w:bookmarkEnd w:id="3"/>
  <w:bookmarkEnd w:id="4"/>
  <w:bookmarkEnd w:id="5"/>
  <w:bookmarkEnd w:id="6"/>
  <w:bookmarkEnd w:id="7"/>
  <w:bookmarkEnd w:id="8"/>
  <w:bookmarkEnd w:id="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0DC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8A481A"/>
    <w:rsid w:val="001A11DB"/>
    <w:rsid w:val="0022216C"/>
    <w:rsid w:val="00285406"/>
    <w:rsid w:val="002A5012"/>
    <w:rsid w:val="00323209"/>
    <w:rsid w:val="003C0CB5"/>
    <w:rsid w:val="004531F5"/>
    <w:rsid w:val="00483F53"/>
    <w:rsid w:val="00512063"/>
    <w:rsid w:val="00562EAA"/>
    <w:rsid w:val="00610C52"/>
    <w:rsid w:val="0066364B"/>
    <w:rsid w:val="006D66DF"/>
    <w:rsid w:val="007646C0"/>
    <w:rsid w:val="007777CD"/>
    <w:rsid w:val="007C60B2"/>
    <w:rsid w:val="008A481A"/>
    <w:rsid w:val="00940E64"/>
    <w:rsid w:val="00973838"/>
    <w:rsid w:val="00997587"/>
    <w:rsid w:val="00A87C24"/>
    <w:rsid w:val="00AB3ACC"/>
    <w:rsid w:val="00B90A14"/>
    <w:rsid w:val="00BD3D12"/>
    <w:rsid w:val="00C14B4D"/>
    <w:rsid w:val="00CA2B79"/>
    <w:rsid w:val="00CE4AE8"/>
    <w:rsid w:val="00CF20AB"/>
    <w:rsid w:val="00DA19E9"/>
    <w:rsid w:val="00DC2923"/>
    <w:rsid w:val="00DE3B94"/>
    <w:rsid w:val="00DF03D6"/>
    <w:rsid w:val="00EE59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0C0F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0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9CC"/>
  </w:style>
  <w:style w:type="paragraph" w:styleId="Footer">
    <w:name w:val="footer"/>
    <w:basedOn w:val="Normal"/>
    <w:link w:val="Foot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9CC"/>
  </w:style>
  <w:style w:type="paragraph" w:customStyle="1" w:styleId="Organization">
    <w:name w:val="Organization"/>
    <w:basedOn w:val="Normal"/>
    <w:qFormat/>
    <w:rsid w:val="00940E64"/>
    <w:pPr>
      <w:spacing w:after="0"/>
    </w:pPr>
    <w:rPr>
      <w:b/>
      <w:color w:val="0C5986" w:themeColor="accent1"/>
    </w:rPr>
  </w:style>
  <w:style w:type="paragraph" w:customStyle="1" w:styleId="Name">
    <w:name w:val="Name"/>
    <w:basedOn w:val="Normal"/>
    <w:qFormat/>
    <w:rsid w:val="00973838"/>
    <w:pPr>
      <w:spacing w:after="0"/>
    </w:pPr>
    <w:rPr>
      <w:b/>
      <w:color w:val="0C5986" w:themeColor="accent1"/>
      <w:sz w:val="28"/>
    </w:rPr>
  </w:style>
  <w:style w:type="paragraph" w:customStyle="1" w:styleId="ContactDetails">
    <w:name w:val="Contact Details"/>
    <w:basedOn w:val="Normal"/>
    <w:qFormat/>
    <w:rsid w:val="00973838"/>
    <w:pPr>
      <w:spacing w:after="0"/>
      <w:jc w:val="right"/>
    </w:pPr>
    <w:rPr>
      <w:color w:val="1B3861" w:themeColor="text2"/>
      <w:sz w:val="16"/>
    </w:rPr>
  </w:style>
  <w:style w:type="paragraph" w:customStyle="1" w:styleId="AddressDetails">
    <w:name w:val="Address Details"/>
    <w:basedOn w:val="ContactDetails"/>
    <w:qFormat/>
    <w:rsid w:val="00323209"/>
    <w:pPr>
      <w:jc w:val="left"/>
    </w:pPr>
  </w:style>
  <w:style w:type="paragraph" w:customStyle="1" w:styleId="JobTitle">
    <w:name w:val="Job Title"/>
    <w:basedOn w:val="Normal"/>
    <w:qFormat/>
    <w:rsid w:val="00973838"/>
    <w:pPr>
      <w:spacing w:after="0"/>
    </w:pPr>
    <w:rPr>
      <w:color w:val="1B3861" w:themeColor="text2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0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9CC"/>
  </w:style>
  <w:style w:type="paragraph" w:styleId="Footer">
    <w:name w:val="footer"/>
    <w:basedOn w:val="Normal"/>
    <w:link w:val="Foot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9CC"/>
  </w:style>
  <w:style w:type="paragraph" w:customStyle="1" w:styleId="Organization">
    <w:name w:val="Organization"/>
    <w:basedOn w:val="Normal"/>
    <w:qFormat/>
    <w:rsid w:val="00940E64"/>
    <w:pPr>
      <w:spacing w:after="0"/>
    </w:pPr>
    <w:rPr>
      <w:b/>
      <w:color w:val="0C5986" w:themeColor="accent1"/>
    </w:rPr>
  </w:style>
  <w:style w:type="paragraph" w:customStyle="1" w:styleId="Name">
    <w:name w:val="Name"/>
    <w:basedOn w:val="Normal"/>
    <w:qFormat/>
    <w:rsid w:val="00973838"/>
    <w:pPr>
      <w:spacing w:after="0"/>
    </w:pPr>
    <w:rPr>
      <w:b/>
      <w:color w:val="0C5986" w:themeColor="accent1"/>
      <w:sz w:val="28"/>
    </w:rPr>
  </w:style>
  <w:style w:type="paragraph" w:customStyle="1" w:styleId="ContactDetails">
    <w:name w:val="Contact Details"/>
    <w:basedOn w:val="Normal"/>
    <w:qFormat/>
    <w:rsid w:val="00973838"/>
    <w:pPr>
      <w:spacing w:after="0"/>
      <w:jc w:val="right"/>
    </w:pPr>
    <w:rPr>
      <w:color w:val="1B3861" w:themeColor="text2"/>
      <w:sz w:val="16"/>
    </w:rPr>
  </w:style>
  <w:style w:type="paragraph" w:customStyle="1" w:styleId="AddressDetails">
    <w:name w:val="Address Details"/>
    <w:basedOn w:val="ContactDetails"/>
    <w:qFormat/>
    <w:rsid w:val="00323209"/>
    <w:pPr>
      <w:jc w:val="left"/>
    </w:pPr>
  </w:style>
  <w:style w:type="paragraph" w:customStyle="1" w:styleId="JobTitle">
    <w:name w:val="Job Title"/>
    <w:basedOn w:val="Normal"/>
    <w:qFormat/>
    <w:rsid w:val="00973838"/>
    <w:pPr>
      <w:spacing w:after="0"/>
    </w:pPr>
    <w:rPr>
      <w:color w:val="1B3861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osx:Applications:Microsoft%20Office%202011:Office:Media:Templates:Publishing%20Layout%20View:Business%20Cards:Insignia%20Business%20Card.dotx" TargetMode="External"/></Relationships>
</file>

<file path=word/theme/theme1.xml><?xml version="1.0" encoding="utf-8"?>
<a:theme xmlns:a="http://schemas.openxmlformats.org/drawingml/2006/main" name="Revolution">
  <a:themeElements>
    <a:clrScheme name="Revolution">
      <a:dk1>
        <a:sysClr val="windowText" lastClr="000000"/>
      </a:dk1>
      <a:lt1>
        <a:sysClr val="window" lastClr="FFFFFF"/>
      </a:lt1>
      <a:dk2>
        <a:srgbClr val="1B3861"/>
      </a:dk2>
      <a:lt2>
        <a:srgbClr val="38ABED"/>
      </a:lt2>
      <a:accent1>
        <a:srgbClr val="0C5986"/>
      </a:accent1>
      <a:accent2>
        <a:srgbClr val="DDF53D"/>
      </a:accent2>
      <a:accent3>
        <a:srgbClr val="508709"/>
      </a:accent3>
      <a:accent4>
        <a:srgbClr val="BF5E00"/>
      </a:accent4>
      <a:accent5>
        <a:srgbClr val="9C0001"/>
      </a:accent5>
      <a:accent6>
        <a:srgbClr val="660075"/>
      </a:accent6>
      <a:hlink>
        <a:srgbClr val="ABF24D"/>
      </a:hlink>
      <a:folHlink>
        <a:srgbClr val="A0E7FB"/>
      </a:folHlink>
    </a:clrScheme>
    <a:fontScheme name="Revolution">
      <a:majorFont>
        <a:latin typeface="Trebuchet MS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Trebuchet MS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Revolution">
      <a: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0800000">
              <a:srgbClr val="808080">
                <a:alpha val="75000"/>
              </a:srgbClr>
            </a:innerShdw>
          </a:effectLst>
        </a:effectStyle>
        <a:effectStyle>
          <a:effectLst>
            <a:innerShdw blurRad="50800" dist="25400" dir="13500000">
              <a:srgbClr val="808080">
                <a:alpha val="75000"/>
              </a:srgbClr>
            </a:innerShdw>
            <a:outerShdw blurRad="63500" dist="50800" dir="5400000" algn="br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1400000"/>
            </a:lightRig>
          </a:scene3d>
          <a:sp3d contourW="12700" prstMaterial="softmetal">
            <a:bevelT w="63500" h="254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Insignia Business Card.dotx</Template>
  <TotalTime>112</TotalTime>
  <Pages>1</Pages>
  <Words>8</Words>
  <Characters>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Poulin</dc:creator>
  <cp:keywords/>
  <dc:description/>
  <cp:lastModifiedBy>Jeremy Poulin</cp:lastModifiedBy>
  <cp:revision>2</cp:revision>
  <cp:lastPrinted>2012-06-05T12:21:00Z</cp:lastPrinted>
  <dcterms:created xsi:type="dcterms:W3CDTF">2012-05-25T11:47:00Z</dcterms:created>
  <dcterms:modified xsi:type="dcterms:W3CDTF">2012-06-05T13:42:00Z</dcterms:modified>
  <cp:category/>
</cp:coreProperties>
</file>